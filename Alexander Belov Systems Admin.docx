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76"/>
        <w:tblW w:w="10170" w:type="dxa"/>
        <w:tblBorders>
          <w:bottom w:val="single" w:sz="4" w:space="0" w:color="auto"/>
          <w:insideH w:val="single" w:sz="4" w:space="0" w:color="auto"/>
        </w:tblBorders>
        <w:tblLook w:val="01E0"/>
      </w:tblPr>
      <w:tblGrid>
        <w:gridCol w:w="4680"/>
        <w:gridCol w:w="1656"/>
        <w:gridCol w:w="3834"/>
      </w:tblGrid>
      <w:tr w:rsidR="002B04DD" w:rsidTr="0027018A">
        <w:trPr>
          <w:trHeight w:val="1053"/>
        </w:trPr>
        <w:tc>
          <w:tcPr>
            <w:tcW w:w="4680" w:type="dxa"/>
          </w:tcPr>
          <w:p w:rsidR="002B04DD" w:rsidRPr="0027018A" w:rsidRDefault="002B04DD" w:rsidP="0027018A">
            <w:pPr>
              <w:rPr>
                <w:rFonts w:ascii="Times New Roman" w:hAnsi="Times New Roman"/>
                <w:color w:val="000000"/>
                <w:sz w:val="48"/>
              </w:rPr>
            </w:pPr>
          </w:p>
          <w:p w:rsidR="002B04DD" w:rsidRPr="002B04DD" w:rsidRDefault="002B04DD" w:rsidP="0027018A">
            <w:r w:rsidRPr="0027018A">
              <w:rPr>
                <w:rFonts w:ascii="Times New Roman" w:hAnsi="Times New Roman"/>
                <w:color w:val="000000"/>
                <w:sz w:val="48"/>
              </w:rPr>
              <w:t>Alexander Belov</w:t>
            </w:r>
          </w:p>
        </w:tc>
        <w:tc>
          <w:tcPr>
            <w:tcW w:w="1656" w:type="dxa"/>
          </w:tcPr>
          <w:p w:rsidR="002B04DD" w:rsidRDefault="002B04DD" w:rsidP="0027018A"/>
        </w:tc>
        <w:tc>
          <w:tcPr>
            <w:tcW w:w="3834" w:type="dxa"/>
          </w:tcPr>
          <w:p w:rsidR="002B04DD" w:rsidRPr="0027018A" w:rsidRDefault="00BF533D" w:rsidP="0027018A">
            <w:pPr>
              <w:rPr>
                <w:rFonts w:ascii="Times New Roman" w:hAnsi="Times New Roman"/>
              </w:rPr>
            </w:pPr>
            <w:r w:rsidRPr="0027018A">
              <w:rPr>
                <w:rFonts w:ascii="Times New Roman" w:hAnsi="Times New Roman"/>
              </w:rPr>
              <w:t>Lake Forest</w:t>
            </w:r>
            <w:r w:rsidR="002B04DD" w:rsidRPr="0027018A">
              <w:rPr>
                <w:rFonts w:ascii="Times New Roman" w:hAnsi="Times New Roman"/>
              </w:rPr>
              <w:t xml:space="preserve"> IL 60</w:t>
            </w:r>
            <w:r w:rsidR="009B40C2" w:rsidRPr="0027018A">
              <w:rPr>
                <w:rFonts w:ascii="Times New Roman" w:hAnsi="Times New Roman"/>
              </w:rPr>
              <w:t>0</w:t>
            </w:r>
            <w:r w:rsidRPr="0027018A">
              <w:rPr>
                <w:rFonts w:ascii="Times New Roman" w:hAnsi="Times New Roman"/>
              </w:rPr>
              <w:t>45</w:t>
            </w:r>
            <w:r w:rsidRPr="0027018A">
              <w:rPr>
                <w:rFonts w:ascii="Times New Roman" w:hAnsi="Times New Roman"/>
              </w:rPr>
              <w:br/>
              <w:t>1085 Mount Vernon Ave</w:t>
            </w:r>
            <w:r w:rsidR="002B04DD" w:rsidRPr="0027018A">
              <w:rPr>
                <w:rFonts w:ascii="Times New Roman" w:hAnsi="Times New Roman"/>
              </w:rPr>
              <w:br/>
              <w:t xml:space="preserve">Phone: </w:t>
            </w:r>
            <w:r w:rsidR="002B04DD" w:rsidRPr="0027018A">
              <w:rPr>
                <w:rFonts w:ascii="Times New Roman" w:hAnsi="Times New Roman"/>
              </w:rPr>
              <w:tab/>
              <w:t>(</w:t>
            </w:r>
            <w:r w:rsidR="009B40C2" w:rsidRPr="0027018A">
              <w:rPr>
                <w:rFonts w:ascii="Times New Roman" w:hAnsi="Times New Roman"/>
              </w:rPr>
              <w:t>847</w:t>
            </w:r>
            <w:r w:rsidR="002B04DD" w:rsidRPr="0027018A">
              <w:rPr>
                <w:rFonts w:ascii="Times New Roman" w:hAnsi="Times New Roman"/>
              </w:rPr>
              <w:t xml:space="preserve">) </w:t>
            </w:r>
            <w:r w:rsidR="0021242C" w:rsidRPr="0027018A">
              <w:rPr>
                <w:rFonts w:ascii="Times New Roman" w:hAnsi="Times New Roman"/>
              </w:rPr>
              <w:t>454</w:t>
            </w:r>
            <w:r w:rsidR="002B04DD" w:rsidRPr="0027018A">
              <w:rPr>
                <w:rFonts w:ascii="Times New Roman" w:hAnsi="Times New Roman"/>
              </w:rPr>
              <w:t xml:space="preserve"> </w:t>
            </w:r>
            <w:r w:rsidR="0021242C" w:rsidRPr="0027018A">
              <w:rPr>
                <w:rFonts w:ascii="Times New Roman" w:hAnsi="Times New Roman"/>
              </w:rPr>
              <w:t>5916</w:t>
            </w:r>
            <w:r w:rsidR="002B04DD" w:rsidRPr="0027018A">
              <w:rPr>
                <w:rFonts w:ascii="Times New Roman" w:hAnsi="Times New Roman"/>
              </w:rPr>
              <w:br/>
              <w:t>E-mail: alexanderbelov@yahoo.com</w:t>
            </w:r>
          </w:p>
          <w:p w:rsidR="002B04DD" w:rsidRDefault="002B04DD" w:rsidP="0027018A"/>
        </w:tc>
      </w:tr>
    </w:tbl>
    <w:p w:rsidR="002B04DD" w:rsidRPr="002B04DD" w:rsidRDefault="002B04DD" w:rsidP="002B04DD"/>
    <w:tbl>
      <w:tblPr>
        <w:tblW w:w="10170" w:type="dxa"/>
        <w:tblInd w:w="-432" w:type="dxa"/>
        <w:tblLook w:val="0000"/>
      </w:tblPr>
      <w:tblGrid>
        <w:gridCol w:w="1620"/>
        <w:gridCol w:w="8550"/>
      </w:tblGrid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620" w:type="dxa"/>
          </w:tcPr>
          <w:p w:rsidR="002E3C14" w:rsidRPr="009B4571" w:rsidRDefault="002E3C14" w:rsidP="007B165A">
            <w:pPr>
              <w:pStyle w:val="SectionTitle"/>
              <w:spacing w:line="240" w:lineRule="auto"/>
            </w:pPr>
            <w:r w:rsidRPr="009B4571">
              <w:t>O</w:t>
            </w:r>
            <w:r w:rsidR="00804843" w:rsidRPr="009B4571">
              <w:t>bjective</w:t>
            </w:r>
            <w:r w:rsidRPr="009B4571">
              <w:t>:</w:t>
            </w:r>
          </w:p>
        </w:tc>
        <w:tc>
          <w:tcPr>
            <w:tcW w:w="8550" w:type="dxa"/>
          </w:tcPr>
          <w:p w:rsidR="002E3C14" w:rsidRPr="009B4571" w:rsidRDefault="002E3C14" w:rsidP="007B165A">
            <w:pPr>
              <w:pStyle w:val="BodyText"/>
              <w:spacing w:line="240" w:lineRule="auto"/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br/>
            </w:r>
            <w:r w:rsidR="00BD61B1">
              <w:rPr>
                <w:rFonts w:ascii="Times New Roman" w:hAnsi="Times New Roman"/>
              </w:rPr>
              <w:t>Sr.</w:t>
            </w:r>
            <w:r w:rsidR="00AE2B70">
              <w:rPr>
                <w:rFonts w:ascii="Times New Roman" w:hAnsi="Times New Roman"/>
              </w:rPr>
              <w:t>System Engineer, Sr.</w:t>
            </w:r>
            <w:r w:rsidR="00675765">
              <w:rPr>
                <w:rFonts w:ascii="Times New Roman" w:hAnsi="Times New Roman"/>
              </w:rPr>
              <w:t>Unix</w:t>
            </w:r>
            <w:r w:rsidR="00113B7D" w:rsidRPr="009B4571">
              <w:rPr>
                <w:rFonts w:ascii="Times New Roman" w:hAnsi="Times New Roman"/>
              </w:rPr>
              <w:t xml:space="preserve"> Administrator (IBM AIX</w:t>
            </w:r>
            <w:r w:rsidR="000F5B9A">
              <w:rPr>
                <w:rFonts w:ascii="Times New Roman" w:hAnsi="Times New Roman"/>
              </w:rPr>
              <w:t xml:space="preserve"> </w:t>
            </w:r>
            <w:r w:rsidR="00113B7D" w:rsidRPr="009B4571">
              <w:rPr>
                <w:rFonts w:ascii="Times New Roman" w:hAnsi="Times New Roman"/>
              </w:rPr>
              <w:t xml:space="preserve">, </w:t>
            </w:r>
            <w:r w:rsidR="004609BF">
              <w:rPr>
                <w:rFonts w:ascii="Times New Roman" w:hAnsi="Times New Roman"/>
              </w:rPr>
              <w:t>Sun Solaris,</w:t>
            </w:r>
            <w:r w:rsidR="00675765">
              <w:rPr>
                <w:rFonts w:ascii="Times New Roman" w:hAnsi="Times New Roman"/>
              </w:rPr>
              <w:t xml:space="preserve"> HP-UX,</w:t>
            </w:r>
            <w:r w:rsidR="004609BF">
              <w:rPr>
                <w:rFonts w:ascii="Times New Roman" w:hAnsi="Times New Roman"/>
              </w:rPr>
              <w:t xml:space="preserve"> </w:t>
            </w:r>
            <w:r w:rsidR="00AE2B70">
              <w:rPr>
                <w:rFonts w:ascii="Times New Roman" w:hAnsi="Times New Roman"/>
              </w:rPr>
              <w:t xml:space="preserve">TSM, </w:t>
            </w:r>
            <w:r w:rsidR="00113B7D" w:rsidRPr="009B4571">
              <w:rPr>
                <w:rFonts w:ascii="Times New Roman" w:hAnsi="Times New Roman"/>
              </w:rPr>
              <w:t xml:space="preserve"> </w:t>
            </w:r>
            <w:r w:rsidR="00BD61B1">
              <w:rPr>
                <w:rFonts w:ascii="Times New Roman" w:hAnsi="Times New Roman"/>
              </w:rPr>
              <w:t>HACMP</w:t>
            </w:r>
            <w:r w:rsidRPr="009B4571">
              <w:rPr>
                <w:rFonts w:ascii="Times New Roman" w:hAnsi="Times New Roman"/>
              </w:rPr>
              <w:t>)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2412"/>
        </w:trPr>
        <w:tc>
          <w:tcPr>
            <w:tcW w:w="1620" w:type="dxa"/>
          </w:tcPr>
          <w:p w:rsidR="002E3C14" w:rsidRPr="009B4571" w:rsidRDefault="00804843" w:rsidP="007B165A">
            <w:pPr>
              <w:pStyle w:val="SectionTitle"/>
              <w:spacing w:line="240" w:lineRule="auto"/>
            </w:pPr>
            <w:r w:rsidRPr="009B4571">
              <w:t>Summary</w:t>
            </w:r>
            <w:r w:rsidR="002E3C14" w:rsidRPr="009B4571">
              <w:t>:</w:t>
            </w:r>
          </w:p>
        </w:tc>
        <w:tc>
          <w:tcPr>
            <w:tcW w:w="8550" w:type="dxa"/>
          </w:tcPr>
          <w:p w:rsidR="002E3C14" w:rsidRPr="009B4571" w:rsidRDefault="002E3C14" w:rsidP="007B165A">
            <w:pPr>
              <w:pStyle w:val="BodyText"/>
              <w:spacing w:line="240" w:lineRule="auto"/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br/>
              <w:t>Syst</w:t>
            </w:r>
            <w:r w:rsidR="00680D41" w:rsidRPr="009B4571">
              <w:rPr>
                <w:rFonts w:ascii="Times New Roman" w:hAnsi="Times New Roman"/>
              </w:rPr>
              <w:t xml:space="preserve">em </w:t>
            </w:r>
            <w:r w:rsidR="006C4635">
              <w:rPr>
                <w:rFonts w:ascii="Times New Roman" w:hAnsi="Times New Roman"/>
              </w:rPr>
              <w:t>Engineer</w:t>
            </w:r>
            <w:r w:rsidR="00680D41" w:rsidRPr="009B4571">
              <w:rPr>
                <w:rFonts w:ascii="Times New Roman" w:hAnsi="Times New Roman"/>
              </w:rPr>
              <w:t>/Administrator w</w:t>
            </w:r>
            <w:r w:rsidR="005A3BC2">
              <w:rPr>
                <w:rFonts w:ascii="Times New Roman" w:hAnsi="Times New Roman"/>
              </w:rPr>
              <w:t>i</w:t>
            </w:r>
            <w:r w:rsidR="00D04614">
              <w:rPr>
                <w:rFonts w:ascii="Times New Roman" w:hAnsi="Times New Roman"/>
              </w:rPr>
              <w:t>th 18</w:t>
            </w:r>
            <w:r w:rsidRPr="009B4571">
              <w:rPr>
                <w:rFonts w:ascii="Times New Roman" w:hAnsi="Times New Roman"/>
              </w:rPr>
              <w:t xml:space="preserve"> years of experience and solid background in analysis, design, and implementation of networks, and database applications in UNIX and Windows based Client/Server </w:t>
            </w:r>
            <w:r w:rsidR="00E774BD" w:rsidRPr="009B4571">
              <w:rPr>
                <w:rFonts w:ascii="Times New Roman" w:hAnsi="Times New Roman"/>
              </w:rPr>
              <w:t xml:space="preserve">large scale </w:t>
            </w:r>
            <w:r w:rsidRPr="009B4571">
              <w:rPr>
                <w:rFonts w:ascii="Times New Roman" w:hAnsi="Times New Roman"/>
              </w:rPr>
              <w:t>environment.</w:t>
            </w:r>
            <w:r w:rsidRPr="009B4571">
              <w:rPr>
                <w:rFonts w:ascii="Times New Roman" w:hAnsi="Times New Roman"/>
              </w:rPr>
              <w:br/>
              <w:t xml:space="preserve">Full system life cycle hands-on experience: designing, installation, testing, performance tuning, documentation, </w:t>
            </w:r>
            <w:r w:rsidR="005A3BC2">
              <w:rPr>
                <w:rFonts w:ascii="Times New Roman" w:hAnsi="Times New Roman"/>
              </w:rPr>
              <w:t xml:space="preserve">change management, </w:t>
            </w:r>
            <w:r w:rsidRPr="009B4571">
              <w:rPr>
                <w:rFonts w:ascii="Times New Roman" w:hAnsi="Times New Roman"/>
              </w:rPr>
              <w:t>and end user training.</w:t>
            </w:r>
          </w:p>
          <w:p w:rsidR="002E3C14" w:rsidRPr="009B4571" w:rsidRDefault="002E3C14" w:rsidP="007B165A">
            <w:pPr>
              <w:pStyle w:val="BodyText"/>
              <w:spacing w:line="240" w:lineRule="auto"/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>Able to work under pressure, prioritize and organize tasks to achieve company's goals. Quick in locating and solving problems. Comfortable working either in</w:t>
            </w:r>
            <w:r w:rsidR="001D5665" w:rsidRPr="009B4571">
              <w:rPr>
                <w:rFonts w:ascii="Times New Roman" w:hAnsi="Times New Roman"/>
              </w:rPr>
              <w:t xml:space="preserve">dividually or as a team member, </w:t>
            </w:r>
            <w:r w:rsidRPr="009B4571">
              <w:rPr>
                <w:rFonts w:ascii="Times New Roman" w:hAnsi="Times New Roman"/>
              </w:rPr>
              <w:t>successfully dealing with number of users in corporate environment</w:t>
            </w:r>
            <w:r w:rsidR="00B204CA" w:rsidRPr="009B4571">
              <w:rPr>
                <w:rFonts w:ascii="Times New Roman" w:hAnsi="Times New Roman"/>
              </w:rPr>
              <w:t xml:space="preserve"> with 24/7 on call support</w:t>
            </w:r>
            <w:r w:rsidRPr="009B4571">
              <w:rPr>
                <w:rFonts w:ascii="Times New Roman" w:hAnsi="Times New Roman"/>
              </w:rPr>
              <w:t>.</w:t>
            </w:r>
          </w:p>
        </w:tc>
      </w:tr>
      <w:tr w:rsidR="00CD3A76" w:rsidRPr="009B4571">
        <w:tblPrEx>
          <w:tblCellMar>
            <w:top w:w="0" w:type="dxa"/>
            <w:bottom w:w="0" w:type="dxa"/>
          </w:tblCellMar>
        </w:tblPrEx>
        <w:trPr>
          <w:trHeight w:hRule="exact" w:val="405"/>
        </w:trPr>
        <w:tc>
          <w:tcPr>
            <w:tcW w:w="1620" w:type="dxa"/>
          </w:tcPr>
          <w:p w:rsidR="00CD3A76" w:rsidRPr="009B4571" w:rsidRDefault="00CD3A76" w:rsidP="007B165A">
            <w:pPr>
              <w:pStyle w:val="SectionTitle"/>
              <w:spacing w:line="240" w:lineRule="auto"/>
            </w:pPr>
            <w:r w:rsidRPr="009B4571">
              <w:t>Skills description:</w:t>
            </w:r>
          </w:p>
        </w:tc>
        <w:tc>
          <w:tcPr>
            <w:tcW w:w="8550" w:type="dxa"/>
          </w:tcPr>
          <w:p w:rsidR="00CD3A76" w:rsidRPr="009B4571" w:rsidRDefault="00CD3A76" w:rsidP="007B165A">
            <w:pPr>
              <w:pStyle w:val="BodyText"/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1620" w:type="dxa"/>
          </w:tcPr>
          <w:p w:rsidR="002E3C14" w:rsidRPr="009B4571" w:rsidRDefault="002E3C14" w:rsidP="007B165A">
            <w:pPr>
              <w:pStyle w:val="SectionTitle"/>
              <w:spacing w:line="240" w:lineRule="auto"/>
            </w:pPr>
            <w:r w:rsidRPr="009B4571">
              <w:t>H</w:t>
            </w:r>
            <w:r w:rsidR="00804843" w:rsidRPr="009B4571">
              <w:t>ardware</w:t>
            </w:r>
            <w:r w:rsidRPr="009B4571">
              <w:t>:</w:t>
            </w:r>
          </w:p>
        </w:tc>
        <w:tc>
          <w:tcPr>
            <w:tcW w:w="8550" w:type="dxa"/>
          </w:tcPr>
          <w:p w:rsidR="002E3C14" w:rsidRPr="009B4571" w:rsidRDefault="002E3C14" w:rsidP="007B165A">
            <w:pPr>
              <w:pStyle w:val="BodyText"/>
              <w:spacing w:line="240" w:lineRule="auto"/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br/>
            </w:r>
            <w:r w:rsidRPr="00675765">
              <w:rPr>
                <w:rFonts w:ascii="Times New Roman" w:hAnsi="Times New Roman"/>
              </w:rPr>
              <w:t>IBM RS/6000</w:t>
            </w:r>
            <w:r w:rsidR="007F4385" w:rsidRPr="00675765">
              <w:rPr>
                <w:rFonts w:ascii="Times New Roman" w:hAnsi="Times New Roman"/>
              </w:rPr>
              <w:t xml:space="preserve"> - pSeries</w:t>
            </w:r>
            <w:r w:rsidRPr="00675765">
              <w:rPr>
                <w:rFonts w:ascii="Times New Roman" w:hAnsi="Times New Roman"/>
              </w:rPr>
              <w:t xml:space="preserve"> servers,</w:t>
            </w:r>
            <w:r w:rsidRPr="009B4571">
              <w:rPr>
                <w:rFonts w:ascii="Times New Roman" w:hAnsi="Times New Roman"/>
                <w:b/>
              </w:rPr>
              <w:t xml:space="preserve"> </w:t>
            </w:r>
            <w:r w:rsidRPr="00866058">
              <w:rPr>
                <w:rFonts w:ascii="Times New Roman" w:hAnsi="Times New Roman"/>
              </w:rPr>
              <w:t xml:space="preserve">SUN </w:t>
            </w:r>
            <w:r w:rsidR="003F1CA9" w:rsidRPr="00866058">
              <w:rPr>
                <w:rFonts w:ascii="Times New Roman" w:hAnsi="Times New Roman"/>
              </w:rPr>
              <w:t>(Ultra</w:t>
            </w:r>
            <w:r w:rsidRPr="00866058">
              <w:rPr>
                <w:rFonts w:ascii="Times New Roman" w:hAnsi="Times New Roman"/>
              </w:rPr>
              <w:t>Sparc</w:t>
            </w:r>
            <w:r w:rsidR="003F1CA9" w:rsidRPr="00866058">
              <w:rPr>
                <w:rFonts w:ascii="Times New Roman" w:hAnsi="Times New Roman"/>
              </w:rPr>
              <w:t>, SunFire Servers)</w:t>
            </w:r>
            <w:r w:rsidRPr="00866058">
              <w:rPr>
                <w:rFonts w:ascii="Times New Roman" w:hAnsi="Times New Roman"/>
              </w:rPr>
              <w:t>,</w:t>
            </w:r>
            <w:r w:rsidR="00D018F1" w:rsidRPr="00866058">
              <w:rPr>
                <w:rFonts w:ascii="Times New Roman" w:hAnsi="Times New Roman"/>
              </w:rPr>
              <w:t xml:space="preserve"> </w:t>
            </w:r>
            <w:r w:rsidR="008400CE" w:rsidRPr="00866058">
              <w:rPr>
                <w:rFonts w:ascii="Times New Roman" w:hAnsi="Times New Roman"/>
              </w:rPr>
              <w:t>SAN</w:t>
            </w:r>
            <w:r w:rsidR="002A0046">
              <w:rPr>
                <w:rFonts w:ascii="Times New Roman" w:hAnsi="Times New Roman"/>
              </w:rPr>
              <w:t xml:space="preserve"> </w:t>
            </w:r>
            <w:r w:rsidR="008400CE" w:rsidRPr="00866058">
              <w:rPr>
                <w:rFonts w:ascii="Times New Roman" w:hAnsi="Times New Roman"/>
              </w:rPr>
              <w:t>(</w:t>
            </w:r>
            <w:r w:rsidRPr="00866058">
              <w:rPr>
                <w:rFonts w:ascii="Times New Roman" w:hAnsi="Times New Roman"/>
              </w:rPr>
              <w:t>EMC</w:t>
            </w:r>
            <w:r w:rsidR="00071195" w:rsidRPr="00866058">
              <w:rPr>
                <w:rFonts w:ascii="Times New Roman" w:hAnsi="Times New Roman"/>
              </w:rPr>
              <w:t xml:space="preserve"> Symmetrix</w:t>
            </w:r>
            <w:r w:rsidR="00450E05">
              <w:rPr>
                <w:rFonts w:ascii="Times New Roman" w:hAnsi="Times New Roman"/>
              </w:rPr>
              <w:t>/Clarion</w:t>
            </w:r>
            <w:r w:rsidR="00E774BD" w:rsidRPr="009B4571">
              <w:rPr>
                <w:rFonts w:ascii="Times New Roman" w:hAnsi="Times New Roman"/>
                <w:b/>
              </w:rPr>
              <w:t>,</w:t>
            </w:r>
            <w:r w:rsidR="008400CE" w:rsidRPr="009B4571">
              <w:rPr>
                <w:rFonts w:ascii="Times New Roman" w:hAnsi="Times New Roman"/>
                <w:b/>
              </w:rPr>
              <w:t xml:space="preserve"> </w:t>
            </w:r>
            <w:r w:rsidR="008E5457" w:rsidRPr="008E5457">
              <w:rPr>
                <w:rFonts w:ascii="Times New Roman" w:hAnsi="Times New Roman"/>
              </w:rPr>
              <w:t xml:space="preserve">Netapp, </w:t>
            </w:r>
            <w:r w:rsidR="00B742F8">
              <w:rPr>
                <w:rFonts w:ascii="Times New Roman" w:hAnsi="Times New Roman"/>
              </w:rPr>
              <w:t>IBM DS400x/FAStT</w:t>
            </w:r>
            <w:r w:rsidR="008400CE" w:rsidRPr="009B4571">
              <w:rPr>
                <w:rFonts w:ascii="Times New Roman" w:hAnsi="Times New Roman"/>
                <w:b/>
              </w:rPr>
              <w:t>)</w:t>
            </w:r>
            <w:r w:rsidRPr="009B4571">
              <w:rPr>
                <w:rFonts w:ascii="Times New Roman" w:hAnsi="Times New Roman"/>
              </w:rPr>
              <w:t xml:space="preserve">, </w:t>
            </w:r>
            <w:r w:rsidR="00E774BD" w:rsidRPr="009B4571">
              <w:rPr>
                <w:rFonts w:ascii="Times New Roman" w:hAnsi="Times New Roman"/>
              </w:rPr>
              <w:t xml:space="preserve">HP9000, </w:t>
            </w:r>
            <w:r w:rsidRPr="009B4571">
              <w:rPr>
                <w:rFonts w:ascii="Times New Roman" w:hAnsi="Times New Roman"/>
              </w:rPr>
              <w:t>Intel x86 servers</w:t>
            </w:r>
            <w:r w:rsidR="00F40739" w:rsidRPr="009B4571">
              <w:rPr>
                <w:rFonts w:ascii="Times New Roman" w:hAnsi="Times New Roman"/>
              </w:rPr>
              <w:t xml:space="preserve"> (</w:t>
            </w:r>
            <w:r w:rsidR="006509AD">
              <w:rPr>
                <w:rFonts w:ascii="Times New Roman" w:hAnsi="Times New Roman"/>
              </w:rPr>
              <w:t>IBM</w:t>
            </w:r>
            <w:r w:rsidR="00F40739" w:rsidRPr="009B4571">
              <w:rPr>
                <w:rFonts w:ascii="Times New Roman" w:hAnsi="Times New Roman"/>
              </w:rPr>
              <w:t>, HP)</w:t>
            </w:r>
            <w:r w:rsidRPr="009B4571">
              <w:rPr>
                <w:rFonts w:ascii="Times New Roman" w:hAnsi="Times New Roman"/>
              </w:rPr>
              <w:t>, LAN/WAN (Cisco, HP)</w:t>
            </w:r>
            <w:r w:rsidR="00181414">
              <w:rPr>
                <w:rFonts w:ascii="Times New Roman" w:hAnsi="Times New Roman"/>
              </w:rPr>
              <w:t>,</w:t>
            </w:r>
            <w:r w:rsidR="00181414" w:rsidRPr="00181414">
              <w:rPr>
                <w:rFonts w:ascii="Times New Roman" w:hAnsi="Times New Roman"/>
                <w:spacing w:val="0"/>
              </w:rPr>
              <w:t xml:space="preserve"> </w:t>
            </w:r>
            <w:r w:rsidR="00181414" w:rsidRPr="00181414">
              <w:rPr>
                <w:rFonts w:ascii="Times New Roman" w:hAnsi="Times New Roman"/>
              </w:rPr>
              <w:t>IBM Tape storage systems (3590, 3584, 3494)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1620" w:type="dxa"/>
          </w:tcPr>
          <w:p w:rsidR="002E3C14" w:rsidRPr="009B4571" w:rsidRDefault="00804843" w:rsidP="007B165A">
            <w:pPr>
              <w:pStyle w:val="SectionTitle"/>
              <w:spacing w:line="240" w:lineRule="auto"/>
            </w:pPr>
            <w:r w:rsidRPr="009B4571">
              <w:t>Software</w:t>
            </w:r>
            <w:r w:rsidR="002E3C14" w:rsidRPr="009B4571">
              <w:t>:</w:t>
            </w:r>
          </w:p>
        </w:tc>
        <w:tc>
          <w:tcPr>
            <w:tcW w:w="8550" w:type="dxa"/>
          </w:tcPr>
          <w:p w:rsidR="002E3C14" w:rsidRPr="009B4571" w:rsidRDefault="002E3C14" w:rsidP="007B165A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  <w:r w:rsidRPr="00675765">
              <w:rPr>
                <w:rFonts w:ascii="Times New Roman" w:hAnsi="Times New Roman"/>
              </w:rPr>
              <w:t>UNIX (</w:t>
            </w:r>
            <w:r w:rsidR="00FD2502" w:rsidRPr="00675765">
              <w:rPr>
                <w:rFonts w:ascii="Times New Roman" w:hAnsi="Times New Roman"/>
              </w:rPr>
              <w:t xml:space="preserve">IBM </w:t>
            </w:r>
            <w:r w:rsidRPr="00675765">
              <w:rPr>
                <w:rFonts w:ascii="Times New Roman" w:hAnsi="Times New Roman"/>
              </w:rPr>
              <w:t>AIX</w:t>
            </w:r>
            <w:r w:rsidR="00FD2502" w:rsidRPr="00675765">
              <w:rPr>
                <w:rFonts w:ascii="Times New Roman" w:hAnsi="Times New Roman"/>
              </w:rPr>
              <w:t xml:space="preserve"> 4</w:t>
            </w:r>
            <w:r w:rsidR="005267B3" w:rsidRPr="00675765">
              <w:rPr>
                <w:rFonts w:ascii="Times New Roman" w:hAnsi="Times New Roman"/>
              </w:rPr>
              <w:t>.3</w:t>
            </w:r>
            <w:r w:rsidR="00FD2502" w:rsidRPr="00675765">
              <w:rPr>
                <w:rFonts w:ascii="Times New Roman" w:hAnsi="Times New Roman"/>
              </w:rPr>
              <w:t>-5</w:t>
            </w:r>
            <w:r w:rsidR="00E72D8F" w:rsidRPr="00675765">
              <w:rPr>
                <w:rFonts w:ascii="Times New Roman" w:hAnsi="Times New Roman"/>
              </w:rPr>
              <w:t>.3</w:t>
            </w:r>
            <w:r w:rsidRPr="00675765">
              <w:rPr>
                <w:rFonts w:ascii="Times New Roman" w:hAnsi="Times New Roman"/>
              </w:rPr>
              <w:t>, Sun Solaris</w:t>
            </w:r>
            <w:r w:rsidR="00F643A8" w:rsidRPr="00675765">
              <w:rPr>
                <w:rFonts w:ascii="Times New Roman" w:hAnsi="Times New Roman"/>
              </w:rPr>
              <w:t xml:space="preserve"> 2.6-</w:t>
            </w:r>
            <w:r w:rsidR="00907483" w:rsidRPr="00675765">
              <w:rPr>
                <w:rFonts w:ascii="Times New Roman" w:hAnsi="Times New Roman"/>
              </w:rPr>
              <w:t>8-</w:t>
            </w:r>
            <w:r w:rsidR="00F643A8" w:rsidRPr="00675765">
              <w:rPr>
                <w:rFonts w:ascii="Times New Roman" w:hAnsi="Times New Roman"/>
              </w:rPr>
              <w:t>9</w:t>
            </w:r>
            <w:r w:rsidR="00660DDD" w:rsidRPr="00675765">
              <w:rPr>
                <w:rFonts w:ascii="Times New Roman" w:hAnsi="Times New Roman"/>
              </w:rPr>
              <w:t>-10</w:t>
            </w:r>
            <w:r w:rsidRPr="00675765">
              <w:rPr>
                <w:rFonts w:ascii="Times New Roman" w:hAnsi="Times New Roman"/>
              </w:rPr>
              <w:t>,</w:t>
            </w:r>
            <w:r w:rsidRPr="009B4571">
              <w:rPr>
                <w:rFonts w:ascii="Times New Roman" w:hAnsi="Times New Roman"/>
              </w:rPr>
              <w:t xml:space="preserve"> HP-UX</w:t>
            </w:r>
            <w:r w:rsidR="00851417" w:rsidRPr="009B4571">
              <w:rPr>
                <w:rFonts w:ascii="Times New Roman" w:hAnsi="Times New Roman"/>
              </w:rPr>
              <w:t xml:space="preserve"> </w:t>
            </w:r>
            <w:r w:rsidR="00F643A8" w:rsidRPr="009B4571">
              <w:rPr>
                <w:rFonts w:ascii="Times New Roman" w:hAnsi="Times New Roman"/>
              </w:rPr>
              <w:t>9-11</w:t>
            </w:r>
            <w:r w:rsidRPr="009B4571">
              <w:rPr>
                <w:rFonts w:ascii="Times New Roman" w:hAnsi="Times New Roman"/>
              </w:rPr>
              <w:t xml:space="preserve">, SCO, </w:t>
            </w:r>
            <w:r w:rsidR="00B27C9A" w:rsidRPr="009B4571">
              <w:rPr>
                <w:rFonts w:ascii="Times New Roman" w:hAnsi="Times New Roman"/>
              </w:rPr>
              <w:t xml:space="preserve">RedHut </w:t>
            </w:r>
            <w:r w:rsidR="006C3662" w:rsidRPr="009B4571">
              <w:rPr>
                <w:rFonts w:ascii="Times New Roman" w:hAnsi="Times New Roman"/>
              </w:rPr>
              <w:t>Linux</w:t>
            </w:r>
            <w:r w:rsidR="00584DD6">
              <w:rPr>
                <w:rFonts w:ascii="Times New Roman" w:hAnsi="Times New Roman"/>
              </w:rPr>
              <w:t>/RHEL 3-4</w:t>
            </w:r>
            <w:r w:rsidR="006C3662" w:rsidRPr="009B4571">
              <w:rPr>
                <w:rFonts w:ascii="Times New Roman" w:hAnsi="Times New Roman"/>
              </w:rPr>
              <w:t>),</w:t>
            </w:r>
            <w:r w:rsidR="00907483" w:rsidRPr="009B4571">
              <w:rPr>
                <w:rFonts w:ascii="Times New Roman" w:hAnsi="Times New Roman"/>
              </w:rPr>
              <w:t xml:space="preserve"> </w:t>
            </w:r>
            <w:r w:rsidR="00907483" w:rsidRPr="00181414">
              <w:rPr>
                <w:rFonts w:ascii="Times New Roman" w:hAnsi="Times New Roman"/>
              </w:rPr>
              <w:t>HACMP (IBM High Availability Cluster)</w:t>
            </w:r>
            <w:r w:rsidR="00907483" w:rsidRPr="009B4571">
              <w:rPr>
                <w:rFonts w:ascii="Times New Roman" w:hAnsi="Times New Roman"/>
              </w:rPr>
              <w:t>,</w:t>
            </w:r>
            <w:r w:rsidR="006C3662" w:rsidRPr="009B4571">
              <w:rPr>
                <w:rFonts w:ascii="Times New Roman" w:hAnsi="Times New Roman"/>
              </w:rPr>
              <w:t xml:space="preserve"> </w:t>
            </w:r>
            <w:r w:rsidR="00584DD6">
              <w:rPr>
                <w:rFonts w:ascii="Times New Roman" w:hAnsi="Times New Roman"/>
              </w:rPr>
              <w:t xml:space="preserve">Shell scripting (ksh, sh, Perl), </w:t>
            </w:r>
            <w:r w:rsidR="008E5457">
              <w:rPr>
                <w:rFonts w:ascii="Times New Roman" w:hAnsi="Times New Roman"/>
              </w:rPr>
              <w:t>EMC ControlCenter, EMC Legato</w:t>
            </w:r>
            <w:r w:rsidR="00317AA4" w:rsidRPr="009B4571">
              <w:rPr>
                <w:rFonts w:ascii="Times New Roman" w:hAnsi="Times New Roman"/>
              </w:rPr>
              <w:t>, RDBMS Oracle (7.3, 8i, 9i</w:t>
            </w:r>
            <w:r w:rsidR="00991652">
              <w:rPr>
                <w:rFonts w:ascii="Times New Roman" w:hAnsi="Times New Roman"/>
              </w:rPr>
              <w:t>, 10g</w:t>
            </w:r>
            <w:r w:rsidRPr="009B4571">
              <w:rPr>
                <w:rFonts w:ascii="Times New Roman" w:hAnsi="Times New Roman"/>
              </w:rPr>
              <w:t xml:space="preserve">), Informix (7.30), </w:t>
            </w:r>
            <w:r w:rsidR="00851417" w:rsidRPr="009B4571">
              <w:rPr>
                <w:rFonts w:ascii="Times New Roman" w:hAnsi="Times New Roman"/>
              </w:rPr>
              <w:t xml:space="preserve">TCP/IP, FTP, </w:t>
            </w:r>
            <w:r w:rsidR="000E6117" w:rsidRPr="009B4571">
              <w:rPr>
                <w:rFonts w:ascii="Times New Roman" w:hAnsi="Times New Roman"/>
              </w:rPr>
              <w:t xml:space="preserve">DNS, NFS, </w:t>
            </w:r>
            <w:r w:rsidR="008E5457">
              <w:rPr>
                <w:rFonts w:ascii="Times New Roman" w:hAnsi="Times New Roman"/>
              </w:rPr>
              <w:t xml:space="preserve">NAS, </w:t>
            </w:r>
            <w:r w:rsidR="00851417" w:rsidRPr="009B4571">
              <w:rPr>
                <w:rFonts w:ascii="Times New Roman" w:hAnsi="Times New Roman"/>
              </w:rPr>
              <w:t>Citrix Meta</w:t>
            </w:r>
            <w:r w:rsidRPr="009B4571">
              <w:rPr>
                <w:rFonts w:ascii="Times New Roman" w:hAnsi="Times New Roman"/>
              </w:rPr>
              <w:t xml:space="preserve">frame, Oracle applications (Rel.11), Computron (Rel. 5.0), </w:t>
            </w:r>
            <w:r w:rsidRPr="0021242C">
              <w:rPr>
                <w:rFonts w:ascii="Times New Roman" w:hAnsi="Times New Roman"/>
              </w:rPr>
              <w:t>IBM ADSM</w:t>
            </w:r>
            <w:r w:rsidR="000E6117" w:rsidRPr="0021242C">
              <w:rPr>
                <w:rFonts w:ascii="Times New Roman" w:hAnsi="Times New Roman"/>
              </w:rPr>
              <w:t>/Tivoli</w:t>
            </w:r>
            <w:r w:rsidR="00181414" w:rsidRPr="0021242C">
              <w:rPr>
                <w:rFonts w:ascii="Times New Roman" w:hAnsi="Times New Roman"/>
              </w:rPr>
              <w:t xml:space="preserve"> TSM</w:t>
            </w:r>
            <w:r w:rsidR="005F203E" w:rsidRPr="009B4571">
              <w:rPr>
                <w:rFonts w:ascii="Times New Roman" w:hAnsi="Times New Roman"/>
              </w:rPr>
              <w:t>, Apache</w:t>
            </w:r>
            <w:r w:rsidR="00851417" w:rsidRPr="009B4571">
              <w:rPr>
                <w:rFonts w:ascii="Times New Roman" w:hAnsi="Times New Roman"/>
              </w:rPr>
              <w:t xml:space="preserve"> Webserver</w:t>
            </w:r>
            <w:r w:rsidR="00791B48" w:rsidRPr="009B4571">
              <w:rPr>
                <w:rFonts w:ascii="Times New Roman" w:hAnsi="Times New Roman"/>
              </w:rPr>
              <w:t xml:space="preserve"> 1.3-2.0</w:t>
            </w:r>
            <w:r w:rsidR="0056749E" w:rsidRPr="009B4571">
              <w:rPr>
                <w:rFonts w:ascii="Times New Roman" w:hAnsi="Times New Roman"/>
              </w:rPr>
              <w:t>, I</w:t>
            </w:r>
            <w:r w:rsidR="00BD17F9" w:rsidRPr="009B4571">
              <w:rPr>
                <w:rFonts w:ascii="Times New Roman" w:hAnsi="Times New Roman"/>
              </w:rPr>
              <w:t>T Service Management (Remedy</w:t>
            </w:r>
            <w:r w:rsidR="00E72D8F">
              <w:rPr>
                <w:rFonts w:ascii="Times New Roman" w:hAnsi="Times New Roman"/>
              </w:rPr>
              <w:t>, Peregrine</w:t>
            </w:r>
            <w:r w:rsidR="0056749E" w:rsidRPr="009B4571">
              <w:rPr>
                <w:rFonts w:ascii="Times New Roman" w:hAnsi="Times New Roman"/>
              </w:rPr>
              <w:t>)</w:t>
            </w:r>
            <w:r w:rsidR="000E6117" w:rsidRPr="009B4571">
              <w:rPr>
                <w:rFonts w:ascii="Times New Roman" w:hAnsi="Times New Roman"/>
              </w:rPr>
              <w:t xml:space="preserve">, </w:t>
            </w:r>
            <w:r w:rsidR="000E6117" w:rsidRPr="009B4571">
              <w:rPr>
                <w:rFonts w:ascii="Times New Roman" w:hAnsi="Times New Roman"/>
                <w:color w:val="000000"/>
              </w:rPr>
              <w:t xml:space="preserve">Veritas NetBackup, </w:t>
            </w:r>
            <w:r w:rsidR="000E6117" w:rsidRPr="0021242C">
              <w:rPr>
                <w:rFonts w:ascii="Times New Roman" w:hAnsi="Times New Roman"/>
                <w:color w:val="000000"/>
              </w:rPr>
              <w:t>Veritas</w:t>
            </w:r>
            <w:r w:rsidR="000E6117" w:rsidRPr="009B4571">
              <w:rPr>
                <w:rFonts w:ascii="Times New Roman" w:hAnsi="Times New Roman"/>
                <w:color w:val="000000"/>
              </w:rPr>
              <w:t xml:space="preserve"> Volume Manager and File System</w:t>
            </w:r>
            <w:r w:rsidR="005267B3" w:rsidRPr="009B4571">
              <w:rPr>
                <w:rFonts w:ascii="Times New Roman" w:hAnsi="Times New Roman"/>
                <w:color w:val="000000"/>
              </w:rPr>
              <w:t>, BMC Patrol</w:t>
            </w:r>
            <w:r w:rsidR="000E6117" w:rsidRPr="009B4571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CB3182" w:rsidRPr="009B4571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620" w:type="dxa"/>
          </w:tcPr>
          <w:p w:rsidR="00CB3182" w:rsidRPr="009B4571" w:rsidRDefault="00CB3182" w:rsidP="007B165A">
            <w:pPr>
              <w:pStyle w:val="SectionTitle"/>
              <w:spacing w:line="240" w:lineRule="auto"/>
            </w:pPr>
            <w:r w:rsidRPr="009B4571">
              <w:t>Work History:</w:t>
            </w:r>
          </w:p>
        </w:tc>
        <w:tc>
          <w:tcPr>
            <w:tcW w:w="8550" w:type="dxa"/>
          </w:tcPr>
          <w:p w:rsidR="00CB3182" w:rsidRPr="009B4571" w:rsidRDefault="00CB3182" w:rsidP="007B165A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</w:p>
        </w:tc>
      </w:tr>
      <w:tr w:rsidR="007E0028" w:rsidRPr="009B4571" w:rsidTr="007E0028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620" w:type="dxa"/>
          </w:tcPr>
          <w:p w:rsidR="007E0028" w:rsidRPr="009B4571" w:rsidRDefault="007E0028" w:rsidP="007B165A">
            <w:pPr>
              <w:pStyle w:val="SectionTitle"/>
              <w:spacing w:line="240" w:lineRule="auto"/>
            </w:pPr>
            <w:r>
              <w:t>9/09-current</w:t>
            </w:r>
          </w:p>
        </w:tc>
        <w:tc>
          <w:tcPr>
            <w:tcW w:w="8550" w:type="dxa"/>
          </w:tcPr>
          <w:p w:rsidR="007E0028" w:rsidRPr="007E0028" w:rsidRDefault="007E0028" w:rsidP="007B165A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  <w:r w:rsidRPr="007E0028">
              <w:rPr>
                <w:rFonts w:ascii="Times New Roman" w:hAnsi="Times New Roman"/>
                <w:b/>
              </w:rPr>
              <w:t>Argo SE, Buffalo Grove, IL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E0028">
              <w:rPr>
                <w:rFonts w:ascii="Times New Roman" w:hAnsi="Times New Roman"/>
                <w:b/>
              </w:rPr>
              <w:t>Sr.Unix/Infrastructure Engineer</w:t>
            </w:r>
            <w:r w:rsidRPr="007E0028">
              <w:rPr>
                <w:rFonts w:ascii="Times New Roman" w:hAnsi="Times New Roman"/>
                <w:b/>
              </w:rPr>
              <w:br/>
            </w:r>
            <w:r w:rsidRPr="007E0028">
              <w:rPr>
                <w:rFonts w:ascii="Times New Roman" w:hAnsi="Times New Roman"/>
              </w:rPr>
              <w:br/>
            </w:r>
            <w:r w:rsidR="00FB2920" w:rsidRPr="00FB2920">
              <w:rPr>
                <w:rFonts w:ascii="Times New Roman" w:hAnsi="Times New Roman"/>
              </w:rPr>
              <w:t xml:space="preserve">Designed and implemented </w:t>
            </w:r>
            <w:r>
              <w:rPr>
                <w:rFonts w:ascii="Times New Roman" w:hAnsi="Times New Roman"/>
              </w:rPr>
              <w:t xml:space="preserve">Infrastructure projects including </w:t>
            </w:r>
            <w:r w:rsidR="0097002A">
              <w:rPr>
                <w:rFonts w:ascii="Times New Roman" w:hAnsi="Times New Roman"/>
              </w:rPr>
              <w:t>set</w:t>
            </w:r>
            <w:r>
              <w:rPr>
                <w:rFonts w:ascii="Times New Roman" w:hAnsi="Times New Roman"/>
              </w:rPr>
              <w:t xml:space="preserve">ting up lab/test environment (Linux, Sun Solaris 10, EMC SAN), </w:t>
            </w:r>
            <w:r w:rsidR="00107BE7">
              <w:rPr>
                <w:rFonts w:ascii="Times New Roman" w:hAnsi="Times New Roman"/>
              </w:rPr>
              <w:t xml:space="preserve">storage management, </w:t>
            </w:r>
            <w:r w:rsidR="008D689B">
              <w:rPr>
                <w:rFonts w:ascii="Times New Roman" w:hAnsi="Times New Roman"/>
              </w:rPr>
              <w:t>data security</w:t>
            </w:r>
            <w:r w:rsidR="00C67032">
              <w:rPr>
                <w:rFonts w:ascii="Times New Roman" w:hAnsi="Times New Roman"/>
              </w:rPr>
              <w:t>. Provided</w:t>
            </w:r>
            <w:r>
              <w:rPr>
                <w:rFonts w:ascii="Times New Roman" w:hAnsi="Times New Roman"/>
              </w:rPr>
              <w:t xml:space="preserve"> OS support in porting </w:t>
            </w:r>
            <w:r w:rsidR="00D31285">
              <w:rPr>
                <w:rFonts w:ascii="Times New Roman" w:hAnsi="Times New Roman"/>
              </w:rPr>
              <w:t xml:space="preserve">trading platform </w:t>
            </w:r>
            <w:r>
              <w:rPr>
                <w:rFonts w:ascii="Times New Roman" w:hAnsi="Times New Roman"/>
              </w:rPr>
              <w:t>applications</w:t>
            </w:r>
            <w:r w:rsidR="00107BE7">
              <w:rPr>
                <w:rFonts w:ascii="Times New Roman" w:hAnsi="Times New Roman"/>
              </w:rPr>
              <w:t>/modules</w:t>
            </w:r>
            <w:r>
              <w:rPr>
                <w:rFonts w:ascii="Times New Roman" w:hAnsi="Times New Roman"/>
              </w:rPr>
              <w:t xml:space="preserve"> in </w:t>
            </w:r>
            <w:r w:rsidR="00D31285">
              <w:rPr>
                <w:rFonts w:ascii="Times New Roman" w:hAnsi="Times New Roman"/>
              </w:rPr>
              <w:t xml:space="preserve">production </w:t>
            </w:r>
            <w:r>
              <w:rPr>
                <w:rFonts w:ascii="Times New Roman" w:hAnsi="Times New Roman"/>
              </w:rPr>
              <w:t>trading environment.</w:t>
            </w:r>
          </w:p>
          <w:p w:rsidR="007E0028" w:rsidRPr="007E0028" w:rsidRDefault="007E0028" w:rsidP="007E0028">
            <w:pPr>
              <w:pStyle w:val="BodyText"/>
            </w:pPr>
          </w:p>
        </w:tc>
      </w:tr>
      <w:tr w:rsidR="00450E05" w:rsidRPr="009B4571" w:rsidTr="00364F5B">
        <w:tblPrEx>
          <w:tblCellMar>
            <w:top w:w="0" w:type="dxa"/>
            <w:bottom w:w="0" w:type="dxa"/>
          </w:tblCellMar>
        </w:tblPrEx>
        <w:trPr>
          <w:trHeight w:hRule="exact" w:val="4410"/>
        </w:trPr>
        <w:tc>
          <w:tcPr>
            <w:tcW w:w="1620" w:type="dxa"/>
          </w:tcPr>
          <w:p w:rsidR="00450E05" w:rsidRDefault="00107BE7" w:rsidP="00AC2790">
            <w:pPr>
              <w:pStyle w:val="SectionTitle"/>
              <w:spacing w:line="240" w:lineRule="auto"/>
            </w:pPr>
            <w:r>
              <w:t>3/05-5/09</w:t>
            </w:r>
          </w:p>
        </w:tc>
        <w:tc>
          <w:tcPr>
            <w:tcW w:w="8550" w:type="dxa"/>
          </w:tcPr>
          <w:p w:rsidR="00450E05" w:rsidRDefault="00A02E4F" w:rsidP="00AC2790">
            <w:pPr>
              <w:pStyle w:val="Objective"/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CDI Corp; </w:t>
            </w:r>
            <w:r w:rsidR="00450E05" w:rsidRPr="009B4571">
              <w:rPr>
                <w:rFonts w:ascii="Times New Roman" w:hAnsi="Times New Roman"/>
                <w:b/>
              </w:rPr>
              <w:t>Teksystems, Chicago, IL</w:t>
            </w:r>
            <w:r w:rsidR="00450E05" w:rsidRPr="009B4571">
              <w:rPr>
                <w:rFonts w:ascii="Times New Roman" w:hAnsi="Times New Roman"/>
                <w:b/>
              </w:rPr>
              <w:br/>
            </w:r>
            <w:r w:rsidR="00450E05">
              <w:rPr>
                <w:rFonts w:ascii="Times New Roman" w:hAnsi="Times New Roman"/>
                <w:b/>
              </w:rPr>
              <w:t>Sr.Unix administrator at ABN Amro</w:t>
            </w:r>
            <w:r w:rsidR="002A6DFA">
              <w:rPr>
                <w:rFonts w:ascii="Times New Roman" w:hAnsi="Times New Roman"/>
                <w:b/>
              </w:rPr>
              <w:t xml:space="preserve"> /IBM/ Bank of </w:t>
            </w:r>
            <w:smartTag w:uri="urn:schemas-microsoft-com:office:smarttags" w:element="country-region">
              <w:r w:rsidR="002A6DFA">
                <w:rPr>
                  <w:rFonts w:ascii="Times New Roman" w:hAnsi="Times New Roman"/>
                  <w:b/>
                </w:rPr>
                <w:t>America</w:t>
              </w:r>
            </w:smartTag>
            <w:r w:rsidR="00450E05">
              <w:rPr>
                <w:rFonts w:ascii="Times New Roman" w:hAnsi="Times New Roman"/>
                <w:b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450E05">
                  <w:rPr>
                    <w:rFonts w:ascii="Times New Roman" w:hAnsi="Times New Roman"/>
                    <w:b/>
                  </w:rPr>
                  <w:t>Chicago</w:t>
                </w:r>
              </w:smartTag>
              <w:r w:rsidR="00450E05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="00450E05">
                  <w:rPr>
                    <w:rFonts w:ascii="Times New Roman" w:hAnsi="Times New Roman"/>
                    <w:b/>
                  </w:rPr>
                  <w:t>IL</w:t>
                </w:r>
              </w:smartTag>
            </w:smartTag>
            <w:r w:rsidR="00450E05">
              <w:rPr>
                <w:rFonts w:ascii="Times New Roman" w:hAnsi="Times New Roman"/>
                <w:b/>
              </w:rPr>
              <w:t>)</w:t>
            </w:r>
          </w:p>
          <w:p w:rsidR="00D04614" w:rsidRDefault="007739CC" w:rsidP="00D04614">
            <w:r w:rsidRPr="009B4571">
              <w:rPr>
                <w:rFonts w:ascii="Times New Roman" w:hAnsi="Times New Roman"/>
              </w:rPr>
              <w:t xml:space="preserve">Administration of </w:t>
            </w:r>
            <w:r>
              <w:rPr>
                <w:rFonts w:ascii="Times New Roman" w:hAnsi="Times New Roman"/>
                <w:b/>
              </w:rPr>
              <w:t>IBM AIX 4.3-5</w:t>
            </w:r>
            <w:r w:rsidR="00C65C53">
              <w:rPr>
                <w:rFonts w:ascii="Times New Roman" w:hAnsi="Times New Roman"/>
                <w:b/>
              </w:rPr>
              <w:t>.3, Sun Solaris 8,</w:t>
            </w:r>
            <w:r w:rsidR="00EC28B1">
              <w:rPr>
                <w:rFonts w:ascii="Times New Roman" w:hAnsi="Times New Roman"/>
                <w:b/>
              </w:rPr>
              <w:t xml:space="preserve"> HP-UX 11</w:t>
            </w:r>
            <w:r w:rsidR="004F5813">
              <w:rPr>
                <w:rFonts w:ascii="Times New Roman" w:hAnsi="Times New Roman"/>
                <w:b/>
              </w:rPr>
              <w:t>, Linux</w:t>
            </w:r>
            <w:r w:rsidR="00EC28B1">
              <w:rPr>
                <w:rFonts w:ascii="Times New Roman" w:hAnsi="Times New Roman"/>
                <w:b/>
              </w:rPr>
              <w:t xml:space="preserve"> on 10</w:t>
            </w:r>
            <w:r>
              <w:rPr>
                <w:rFonts w:ascii="Times New Roman" w:hAnsi="Times New Roman"/>
                <w:b/>
              </w:rPr>
              <w:t>0</w:t>
            </w:r>
            <w:r w:rsidRPr="009B4571">
              <w:rPr>
                <w:rFonts w:ascii="Times New Roman" w:hAnsi="Times New Roman"/>
                <w:b/>
              </w:rPr>
              <w:t xml:space="preserve">0+ servers </w:t>
            </w:r>
            <w:r>
              <w:rPr>
                <w:rFonts w:ascii="Times New Roman" w:hAnsi="Times New Roman"/>
                <w:b/>
              </w:rPr>
              <w:t xml:space="preserve">Data Center </w:t>
            </w:r>
            <w:r w:rsidRPr="009B4571">
              <w:rPr>
                <w:rFonts w:ascii="Times New Roman" w:hAnsi="Times New Roman"/>
                <w:b/>
              </w:rPr>
              <w:t>(</w:t>
            </w:r>
            <w:r w:rsidRPr="00AE2B70">
              <w:rPr>
                <w:rFonts w:ascii="Times New Roman" w:hAnsi="Times New Roman"/>
              </w:rPr>
              <w:t>install</w:t>
            </w:r>
            <w:r>
              <w:rPr>
                <w:rFonts w:ascii="Times New Roman" w:hAnsi="Times New Roman"/>
              </w:rPr>
              <w:t xml:space="preserve">ing OS, applying patches, updating firmware, </w:t>
            </w:r>
            <w:r w:rsidR="0021242C">
              <w:rPr>
                <w:rFonts w:ascii="Times New Roman" w:hAnsi="Times New Roman"/>
              </w:rPr>
              <w:t>clustering (</w:t>
            </w:r>
            <w:r w:rsidRPr="00AE2B70">
              <w:rPr>
                <w:rFonts w:ascii="Times New Roman" w:hAnsi="Times New Roman"/>
              </w:rPr>
              <w:t>HACMP</w:t>
            </w:r>
            <w:r w:rsidRPr="009B4571">
              <w:rPr>
                <w:rFonts w:ascii="Times New Roman" w:hAnsi="Times New Roman"/>
                <w:b/>
              </w:rPr>
              <w:t>,</w:t>
            </w:r>
            <w:r w:rsidR="000A7967">
              <w:rPr>
                <w:rFonts w:ascii="Times New Roman" w:hAnsi="Times New Roman"/>
                <w:b/>
              </w:rPr>
              <w:t xml:space="preserve"> </w:t>
            </w:r>
            <w:r w:rsidR="000A7967" w:rsidRPr="000A7967">
              <w:rPr>
                <w:rFonts w:ascii="Times New Roman" w:hAnsi="Times New Roman"/>
              </w:rPr>
              <w:t>VCS</w:t>
            </w:r>
            <w:r w:rsidR="0021242C">
              <w:rPr>
                <w:rFonts w:ascii="Times New Roman" w:hAnsi="Times New Roman"/>
              </w:rPr>
              <w:t>)</w:t>
            </w:r>
            <w:r w:rsidR="000A7967">
              <w:rPr>
                <w:rFonts w:ascii="Times New Roman" w:hAnsi="Times New Roman"/>
                <w:b/>
              </w:rPr>
              <w:t>,</w:t>
            </w:r>
            <w:r w:rsidRPr="009B457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DR, SAN</w:t>
            </w:r>
            <w:r w:rsidR="000A7967">
              <w:rPr>
                <w:rFonts w:ascii="Times New Roman" w:hAnsi="Times New Roman"/>
              </w:rPr>
              <w:t xml:space="preserve"> (EMC)</w:t>
            </w:r>
            <w:r w:rsidRPr="009B4571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security, scripting (ksh, Perl), </w:t>
            </w:r>
            <w:r w:rsidRPr="009B4571">
              <w:rPr>
                <w:rFonts w:ascii="Times New Roman" w:hAnsi="Times New Roman"/>
              </w:rPr>
              <w:t>monitoring, volume/file systems management</w:t>
            </w:r>
            <w:r>
              <w:rPr>
                <w:rFonts w:ascii="Times New Roman" w:hAnsi="Times New Roman"/>
              </w:rPr>
              <w:t xml:space="preserve"> – </w:t>
            </w:r>
            <w:r w:rsidR="004609BF">
              <w:rPr>
                <w:rFonts w:ascii="Times New Roman" w:hAnsi="Times New Roman"/>
              </w:rPr>
              <w:t xml:space="preserve">AIX, HP </w:t>
            </w:r>
            <w:r>
              <w:rPr>
                <w:rFonts w:ascii="Times New Roman" w:hAnsi="Times New Roman"/>
              </w:rPr>
              <w:t>lvm/Veritas</w:t>
            </w:r>
            <w:r w:rsidR="0021242C">
              <w:rPr>
                <w:rFonts w:ascii="Times New Roman" w:hAnsi="Times New Roman"/>
              </w:rPr>
              <w:t>/Disc Suite</w:t>
            </w:r>
            <w:r w:rsidRPr="009B4571">
              <w:rPr>
                <w:rFonts w:ascii="Times New Roman" w:hAnsi="Times New Roman"/>
              </w:rPr>
              <w:t>, applications</w:t>
            </w:r>
            <w:r>
              <w:rPr>
                <w:rFonts w:ascii="Times New Roman" w:hAnsi="Times New Roman"/>
              </w:rPr>
              <w:t>, and database</w:t>
            </w:r>
            <w:r w:rsidRPr="009B4571">
              <w:rPr>
                <w:rFonts w:ascii="Times New Roman" w:hAnsi="Times New Roman"/>
              </w:rPr>
              <w:t xml:space="preserve"> support</w:t>
            </w:r>
            <w:r w:rsidR="000A7967">
              <w:rPr>
                <w:rFonts w:ascii="Times New Roman" w:hAnsi="Times New Roman"/>
              </w:rPr>
              <w:t>, change management.</w:t>
            </w:r>
            <w:r w:rsidR="00D04614">
              <w:t xml:space="preserve"> </w:t>
            </w:r>
          </w:p>
          <w:p w:rsidR="00D04614" w:rsidRPr="00D04614" w:rsidRDefault="00D04614" w:rsidP="00D04614">
            <w:pPr>
              <w:rPr>
                <w:rFonts w:ascii="Times New Roman" w:hAnsi="Times New Roman"/>
              </w:rPr>
            </w:pPr>
            <w:r w:rsidRPr="00D04614">
              <w:rPr>
                <w:rFonts w:ascii="Times New Roman" w:hAnsi="Times New Roman"/>
              </w:rPr>
              <w:t>Participated in creating multiple environments (development, test, Q&amp;A, production, failover)</w:t>
            </w:r>
            <w:r>
              <w:rPr>
                <w:rFonts w:ascii="Times New Roman" w:hAnsi="Times New Roman"/>
              </w:rPr>
              <w:t xml:space="preserve">, </w:t>
            </w:r>
            <w:r w:rsidR="002024F9">
              <w:rPr>
                <w:rFonts w:ascii="Times New Roman" w:hAnsi="Times New Roman"/>
              </w:rPr>
              <w:t xml:space="preserve">building and configuring servers, </w:t>
            </w:r>
            <w:r>
              <w:rPr>
                <w:rFonts w:ascii="Times New Roman" w:hAnsi="Times New Roman"/>
              </w:rPr>
              <w:t xml:space="preserve">server consolidation, </w:t>
            </w:r>
            <w:r w:rsidR="008D689B">
              <w:rPr>
                <w:rFonts w:ascii="Times New Roman" w:hAnsi="Times New Roman"/>
              </w:rPr>
              <w:t>virtualization</w:t>
            </w:r>
            <w:r>
              <w:rPr>
                <w:rFonts w:ascii="Times New Roman" w:hAnsi="Times New Roman"/>
              </w:rPr>
              <w:t xml:space="preserve"> </w:t>
            </w:r>
            <w:r w:rsidRPr="00D04614">
              <w:rPr>
                <w:rFonts w:ascii="Times New Roman" w:hAnsi="Times New Roman"/>
              </w:rPr>
              <w:t xml:space="preserve">for various projects including middleware (Websphere, MQ), database (Oracle 9, Oracle 10g </w:t>
            </w:r>
            <w:r w:rsidR="00075CF2">
              <w:rPr>
                <w:rFonts w:ascii="Times New Roman" w:hAnsi="Times New Roman"/>
              </w:rPr>
              <w:t xml:space="preserve">RAC </w:t>
            </w:r>
            <w:r w:rsidRPr="00D04614">
              <w:rPr>
                <w:rFonts w:ascii="Times New Roman" w:hAnsi="Times New Roman"/>
              </w:rPr>
              <w:t>cluster, Sybase), Tivoli TSM, and business applications on AIX (RS/6000, p 520, p570) and mixed platforms (AIX/Sun/</w:t>
            </w:r>
            <w:r w:rsidR="00675765">
              <w:rPr>
                <w:rFonts w:ascii="Times New Roman" w:hAnsi="Times New Roman"/>
              </w:rPr>
              <w:t>HP-UX/</w:t>
            </w:r>
            <w:r w:rsidRPr="00D04614">
              <w:rPr>
                <w:rFonts w:ascii="Times New Roman" w:hAnsi="Times New Roman"/>
              </w:rPr>
              <w:t>Linux).</w:t>
            </w:r>
          </w:p>
          <w:p w:rsidR="00D04614" w:rsidRPr="00D04614" w:rsidRDefault="00D04614" w:rsidP="00D04614">
            <w:pPr>
              <w:rPr>
                <w:rFonts w:ascii="Times New Roman" w:hAnsi="Times New Roman"/>
              </w:rPr>
            </w:pPr>
            <w:r w:rsidRPr="00D04614">
              <w:rPr>
                <w:rFonts w:ascii="Times New Roman" w:hAnsi="Times New Roman"/>
              </w:rPr>
              <w:t>Installed and configured HACMP clusters (4.1.0- 5.3), LPARs, VIO servers, SAN storage (EMC Symmetrix, IBM Shark).</w:t>
            </w:r>
          </w:p>
          <w:p w:rsidR="00D04614" w:rsidRDefault="002024F9" w:rsidP="00D046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 upgrades, updates, and security patches</w:t>
            </w:r>
            <w:r w:rsidR="00D04614" w:rsidRPr="00D04614">
              <w:rPr>
                <w:rFonts w:ascii="Times New Roman" w:hAnsi="Times New Roman"/>
              </w:rPr>
              <w:t>.</w:t>
            </w:r>
            <w:r w:rsidR="00075CF2">
              <w:rPr>
                <w:rFonts w:ascii="Times New Roman" w:hAnsi="Times New Roman"/>
              </w:rPr>
              <w:t xml:space="preserve"> </w:t>
            </w:r>
            <w:r w:rsidR="00D04614" w:rsidRPr="00D04614">
              <w:rPr>
                <w:rFonts w:ascii="Times New Roman" w:hAnsi="Times New Roman"/>
              </w:rPr>
              <w:t>Hardware support and microcode updates.</w:t>
            </w:r>
          </w:p>
          <w:p w:rsidR="00075CF2" w:rsidRPr="00D04614" w:rsidRDefault="00075CF2" w:rsidP="00D04614">
            <w:pPr>
              <w:rPr>
                <w:rFonts w:ascii="Times New Roman" w:hAnsi="Times New Roman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Enterprise</w:t>
                </w:r>
              </w:smartTag>
            </w:smartTag>
            <w:r>
              <w:rPr>
                <w:rFonts w:ascii="Times New Roman" w:hAnsi="Times New Roman"/>
              </w:rPr>
              <w:t xml:space="preserve"> monitoring, incident/change management.</w:t>
            </w:r>
          </w:p>
          <w:p w:rsidR="00D04614" w:rsidRPr="00D04614" w:rsidRDefault="00D04614" w:rsidP="00D04614">
            <w:pPr>
              <w:rPr>
                <w:rFonts w:ascii="Times New Roman" w:hAnsi="Times New Roman"/>
              </w:rPr>
            </w:pPr>
            <w:r w:rsidRPr="00D04614">
              <w:rPr>
                <w:rFonts w:ascii="Times New Roman" w:hAnsi="Times New Roman"/>
              </w:rPr>
              <w:t>Close work with Application support, Database, Middleware, Network and Storage teams including disaster recovery testing, performance tuning, resources allocation, and problem troubleshooting.</w:t>
            </w:r>
          </w:p>
          <w:p w:rsidR="007739CC" w:rsidRPr="007739CC" w:rsidRDefault="007739CC" w:rsidP="00D04614"/>
        </w:tc>
      </w:tr>
      <w:tr w:rsidR="00450E05" w:rsidRPr="009B4571">
        <w:tblPrEx>
          <w:tblCellMar>
            <w:top w:w="0" w:type="dxa"/>
            <w:bottom w:w="0" w:type="dxa"/>
          </w:tblCellMar>
        </w:tblPrEx>
        <w:trPr>
          <w:trHeight w:hRule="exact" w:val="1620"/>
        </w:trPr>
        <w:tc>
          <w:tcPr>
            <w:tcW w:w="1620" w:type="dxa"/>
          </w:tcPr>
          <w:p w:rsidR="002558E3" w:rsidRDefault="002558E3" w:rsidP="002558E3">
            <w:pPr>
              <w:pStyle w:val="SectionTitle"/>
              <w:spacing w:line="240" w:lineRule="auto"/>
            </w:pPr>
            <w:r>
              <w:lastRenderedPageBreak/>
              <w:t>3/05</w:t>
            </w:r>
            <w:r w:rsidRPr="009B4571">
              <w:t>-</w:t>
            </w:r>
            <w:r>
              <w:t>6/05</w:t>
            </w:r>
          </w:p>
          <w:p w:rsidR="00450E05" w:rsidRPr="009B4571" w:rsidRDefault="00450E05" w:rsidP="007B64A2">
            <w:pPr>
              <w:pStyle w:val="SectionTitle"/>
              <w:spacing w:line="240" w:lineRule="auto"/>
            </w:pPr>
          </w:p>
        </w:tc>
        <w:tc>
          <w:tcPr>
            <w:tcW w:w="8550" w:type="dxa"/>
          </w:tcPr>
          <w:p w:rsidR="002558E3" w:rsidRPr="009B4571" w:rsidRDefault="002558E3" w:rsidP="002558E3">
            <w:pPr>
              <w:pStyle w:val="Objective"/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Adecco Technical</w:t>
            </w:r>
            <w:r w:rsidRPr="009B4571">
              <w:rPr>
                <w:rFonts w:ascii="Times New Roman" w:hAnsi="Times New Roman"/>
                <w:b/>
              </w:rPr>
              <w:t xml:space="preserve">, </w:t>
            </w:r>
            <w:smartTag w:uri="urn:schemas-microsoft-com:office:smarttags" w:element="City">
              <w:r>
                <w:rPr>
                  <w:rFonts w:ascii="Times New Roman" w:hAnsi="Times New Roman"/>
                  <w:b/>
                </w:rPr>
                <w:t>South Bend</w:t>
              </w:r>
            </w:smartTag>
            <w:r>
              <w:rPr>
                <w:rFonts w:ascii="Times New Roman" w:hAnsi="Times New Roman"/>
                <w:b/>
              </w:rPr>
              <w:t>, IN</w:t>
            </w:r>
            <w:r w:rsidRPr="009B4571">
              <w:rPr>
                <w:rFonts w:ascii="Times New Roman" w:hAnsi="Times New Roman"/>
                <w:b/>
              </w:rPr>
              <w:br/>
              <w:t>Sr.</w:t>
            </w:r>
            <w:r>
              <w:rPr>
                <w:rFonts w:ascii="Times New Roman" w:hAnsi="Times New Roman"/>
                <w:b/>
              </w:rPr>
              <w:t>System Engineer</w:t>
            </w:r>
            <w:r w:rsidRPr="009B4571">
              <w:rPr>
                <w:rFonts w:ascii="Times New Roman" w:hAnsi="Times New Roman"/>
                <w:b/>
              </w:rPr>
              <w:t xml:space="preserve"> at </w:t>
            </w:r>
            <w:r>
              <w:rPr>
                <w:rFonts w:ascii="Times New Roman" w:hAnsi="Times New Roman"/>
                <w:b/>
              </w:rPr>
              <w:t>NiSource 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b/>
                  </w:rPr>
                  <w:t>Merrillville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  <w:b/>
                  </w:rPr>
                  <w:t>I</w:t>
                </w:r>
                <w:r>
                  <w:rPr>
                    <w:rFonts w:ascii="Times New Roman" w:hAnsi="Times New Roman"/>
                    <w:b/>
                  </w:rPr>
                  <w:t>N</w:t>
                </w:r>
              </w:smartTag>
            </w:smartTag>
            <w:r w:rsidRPr="009B4571">
              <w:rPr>
                <w:rFonts w:ascii="Times New Roman" w:hAnsi="Times New Roman"/>
                <w:b/>
              </w:rPr>
              <w:t>)</w:t>
            </w:r>
          </w:p>
          <w:p w:rsidR="002558E3" w:rsidRDefault="002558E3" w:rsidP="002558E3">
            <w:pPr>
              <w:pStyle w:val="BodyTex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Administration of </w:t>
            </w:r>
            <w:r>
              <w:rPr>
                <w:rFonts w:ascii="Times New Roman" w:hAnsi="Times New Roman"/>
                <w:b/>
              </w:rPr>
              <w:t>IBM AIX 4.3-5.2 on 10</w:t>
            </w:r>
            <w:r w:rsidRPr="009B4571">
              <w:rPr>
                <w:rFonts w:ascii="Times New Roman" w:hAnsi="Times New Roman"/>
                <w:b/>
              </w:rPr>
              <w:t xml:space="preserve">0+ servers </w:t>
            </w:r>
            <w:r>
              <w:rPr>
                <w:rFonts w:ascii="Times New Roman" w:hAnsi="Times New Roman"/>
                <w:b/>
              </w:rPr>
              <w:t xml:space="preserve">Data Center </w:t>
            </w:r>
            <w:r w:rsidRPr="009B4571">
              <w:rPr>
                <w:rFonts w:ascii="Times New Roman" w:hAnsi="Times New Roman"/>
                <w:b/>
              </w:rPr>
              <w:t>(</w:t>
            </w:r>
            <w:r w:rsidRPr="00AE2B70">
              <w:rPr>
                <w:rFonts w:ascii="Times New Roman" w:hAnsi="Times New Roman"/>
              </w:rPr>
              <w:t>install</w:t>
            </w:r>
            <w:r>
              <w:rPr>
                <w:rFonts w:ascii="Times New Roman" w:hAnsi="Times New Roman"/>
              </w:rPr>
              <w:t xml:space="preserve">ing OS, applying patches, updating firmware, </w:t>
            </w:r>
            <w:r w:rsidRPr="00AE2B70">
              <w:rPr>
                <w:rFonts w:ascii="Times New Roman" w:hAnsi="Times New Roman"/>
              </w:rPr>
              <w:t>HACMP</w:t>
            </w:r>
            <w:r w:rsidRPr="009B4571">
              <w:rPr>
                <w:rFonts w:ascii="Times New Roman" w:hAnsi="Times New Roman"/>
                <w:b/>
              </w:rPr>
              <w:t xml:space="preserve">, </w:t>
            </w:r>
            <w:r>
              <w:rPr>
                <w:rFonts w:ascii="Times New Roman" w:hAnsi="Times New Roman"/>
              </w:rPr>
              <w:t>SAN</w:t>
            </w:r>
            <w:r w:rsidRPr="009B4571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NIS, NFS, security, scripting (ksh, Perl), </w:t>
            </w:r>
            <w:r w:rsidRPr="009B4571">
              <w:rPr>
                <w:rFonts w:ascii="Times New Roman" w:hAnsi="Times New Roman"/>
              </w:rPr>
              <w:t xml:space="preserve">monitoring, volume/file systems management, applications support); </w:t>
            </w:r>
            <w:r>
              <w:rPr>
                <w:rFonts w:ascii="Times New Roman" w:hAnsi="Times New Roman"/>
              </w:rPr>
              <w:t xml:space="preserve">IBM FAStT; </w:t>
            </w:r>
            <w:r w:rsidRPr="002F61EA">
              <w:rPr>
                <w:rFonts w:ascii="Times New Roman" w:hAnsi="Times New Roman"/>
                <w:b/>
              </w:rPr>
              <w:t>Tivoli TSM</w:t>
            </w:r>
            <w:r w:rsidRPr="009B457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(300+ nodes)</w:t>
            </w:r>
          </w:p>
          <w:p w:rsidR="00450E05" w:rsidRPr="009B4571" w:rsidRDefault="00450E05" w:rsidP="007B64A2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450E05" w:rsidRPr="009B4571" w:rsidTr="00D04614">
        <w:tblPrEx>
          <w:tblCellMar>
            <w:top w:w="0" w:type="dxa"/>
            <w:bottom w:w="0" w:type="dxa"/>
          </w:tblCellMar>
        </w:tblPrEx>
        <w:trPr>
          <w:trHeight w:hRule="exact" w:val="1530"/>
        </w:trPr>
        <w:tc>
          <w:tcPr>
            <w:tcW w:w="1620" w:type="dxa"/>
          </w:tcPr>
          <w:p w:rsidR="00450E05" w:rsidRDefault="002558E3" w:rsidP="00AC2790">
            <w:pPr>
              <w:pStyle w:val="SectionTitle"/>
              <w:spacing w:line="240" w:lineRule="auto"/>
            </w:pPr>
            <w:r w:rsidRPr="009B4571">
              <w:t>5/04-</w:t>
            </w:r>
            <w:r>
              <w:t>11/04</w:t>
            </w:r>
          </w:p>
          <w:p w:rsidR="002558E3" w:rsidRPr="002558E3" w:rsidRDefault="002558E3" w:rsidP="002558E3"/>
        </w:tc>
        <w:tc>
          <w:tcPr>
            <w:tcW w:w="8550" w:type="dxa"/>
          </w:tcPr>
          <w:p w:rsidR="002558E3" w:rsidRPr="009B4571" w:rsidRDefault="002558E3" w:rsidP="002558E3">
            <w:pPr>
              <w:pStyle w:val="Objective"/>
              <w:spacing w:line="240" w:lineRule="auto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>Sr.Unix administrator at Caremark (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Bannockburn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  <w:b/>
                  </w:rPr>
                  <w:t>IL</w:t>
                </w:r>
              </w:smartTag>
            </w:smartTag>
            <w:r w:rsidRPr="009B4571">
              <w:rPr>
                <w:rFonts w:ascii="Times New Roman" w:hAnsi="Times New Roman"/>
                <w:b/>
              </w:rPr>
              <w:t>)</w:t>
            </w:r>
          </w:p>
          <w:p w:rsidR="002558E3" w:rsidRPr="009B4571" w:rsidRDefault="002558E3" w:rsidP="002558E3">
            <w:pPr>
              <w:pStyle w:val="BodyTex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Administration of </w:t>
            </w:r>
            <w:r w:rsidRPr="00331041">
              <w:rPr>
                <w:rFonts w:ascii="Times New Roman" w:hAnsi="Times New Roman"/>
              </w:rPr>
              <w:t xml:space="preserve">IBM AIX 4.3-5.2 on 60+ servers (HACMP, SAN, monitoring, volume/file systems management, applications and user support); EMC Symmetrix; Tivoli TSM, IBM </w:t>
            </w:r>
            <w:r w:rsidR="008D689B" w:rsidRPr="00331041">
              <w:rPr>
                <w:rFonts w:ascii="Times New Roman" w:hAnsi="Times New Roman"/>
              </w:rPr>
              <w:t>Websphere</w:t>
            </w:r>
            <w:r w:rsidRPr="00331041">
              <w:rPr>
                <w:rFonts w:ascii="Times New Roman" w:hAnsi="Times New Roman"/>
              </w:rPr>
              <w:t xml:space="preserve"> 5, installation and configuration of cross platform monitoring tools: BMC Patrol, Wily Introscope</w:t>
            </w:r>
          </w:p>
        </w:tc>
      </w:tr>
      <w:tr w:rsidR="00450E05" w:rsidRPr="009B45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620" w:type="dxa"/>
          </w:tcPr>
          <w:p w:rsidR="00450E05" w:rsidRPr="009B4571" w:rsidRDefault="00450E05" w:rsidP="007B165A">
            <w:pPr>
              <w:pStyle w:val="SectionTitle"/>
              <w:spacing w:line="240" w:lineRule="auto"/>
            </w:pPr>
            <w:r w:rsidRPr="009B4571">
              <w:t>1/02 – 5/04</w:t>
            </w:r>
          </w:p>
        </w:tc>
        <w:tc>
          <w:tcPr>
            <w:tcW w:w="8550" w:type="dxa"/>
          </w:tcPr>
          <w:p w:rsidR="00450E05" w:rsidRPr="009B4571" w:rsidRDefault="00450E05" w:rsidP="007B165A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>Totus Inc, Wilmette, IL</w:t>
            </w:r>
            <w:r w:rsidRPr="009B4571">
              <w:rPr>
                <w:rFonts w:ascii="Times New Roman" w:hAnsi="Times New Roman"/>
                <w:b/>
              </w:rPr>
              <w:br/>
              <w:t>Systems consultant (Unix administrator, Oracle DBA, IT Service management)</w:t>
            </w:r>
          </w:p>
        </w:tc>
      </w:tr>
      <w:tr w:rsidR="00450E05" w:rsidRPr="009B4571">
        <w:tblPrEx>
          <w:tblCellMar>
            <w:top w:w="0" w:type="dxa"/>
            <w:bottom w:w="0" w:type="dxa"/>
          </w:tblCellMar>
        </w:tblPrEx>
        <w:trPr>
          <w:trHeight w:hRule="exact" w:val="1422"/>
        </w:trPr>
        <w:tc>
          <w:tcPr>
            <w:tcW w:w="1620" w:type="dxa"/>
          </w:tcPr>
          <w:p w:rsidR="00450E05" w:rsidRPr="009B4571" w:rsidRDefault="00450E05" w:rsidP="007B165A">
            <w:pPr>
              <w:rPr>
                <w:rFonts w:ascii="Times New Roman" w:hAnsi="Times New Roman"/>
                <w:b/>
                <w:smallCaps/>
              </w:rPr>
            </w:pPr>
            <w:r w:rsidRPr="009B4571">
              <w:rPr>
                <w:rFonts w:ascii="Times New Roman" w:hAnsi="Times New Roman"/>
                <w:b/>
                <w:smallCaps/>
              </w:rPr>
              <w:t>Projects:</w:t>
            </w:r>
          </w:p>
        </w:tc>
        <w:tc>
          <w:tcPr>
            <w:tcW w:w="8550" w:type="dxa"/>
          </w:tcPr>
          <w:p w:rsidR="00450E05" w:rsidRPr="009B4571" w:rsidRDefault="00450E05" w:rsidP="007B165A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 xml:space="preserve">First Union Bank, Chicago, IL </w:t>
            </w:r>
            <w:r w:rsidRPr="009B4571">
              <w:rPr>
                <w:rFonts w:ascii="Times New Roman" w:hAnsi="Times New Roman"/>
                <w:b/>
              </w:rPr>
              <w:br/>
            </w:r>
            <w:r w:rsidRPr="009B4571">
              <w:rPr>
                <w:rFonts w:ascii="Times New Roman" w:hAnsi="Times New Roman"/>
              </w:rPr>
              <w:t>Administration of IBM AIX on RS/6000 (installation, applying patches, upgrading, volume/file systems management, applications and user support); EMC Symmetrix; networking (DNS, DHCP, TCP/IP, NFS); HACMP, Corporate Network Backup (Tivoli</w:t>
            </w:r>
            <w:r>
              <w:rPr>
                <w:rFonts w:ascii="Times New Roman" w:hAnsi="Times New Roman"/>
              </w:rPr>
              <w:t xml:space="preserve"> TSM</w:t>
            </w:r>
            <w:r w:rsidRPr="009B4571">
              <w:rPr>
                <w:rFonts w:ascii="Times New Roman" w:hAnsi="Times New Roman"/>
              </w:rPr>
              <w:t>). Work with corporate implementation procedures: different environment support (production, testing, QA). Server hardware maintenance.</w:t>
            </w:r>
          </w:p>
        </w:tc>
      </w:tr>
      <w:tr w:rsidR="00450E05" w:rsidRPr="009B4571">
        <w:tblPrEx>
          <w:tblCellMar>
            <w:top w:w="0" w:type="dxa"/>
            <w:bottom w:w="0" w:type="dxa"/>
          </w:tblCellMar>
        </w:tblPrEx>
        <w:trPr>
          <w:trHeight w:hRule="exact" w:val="630"/>
        </w:trPr>
        <w:tc>
          <w:tcPr>
            <w:tcW w:w="1620" w:type="dxa"/>
          </w:tcPr>
          <w:p w:rsidR="00450E05" w:rsidRPr="009B4571" w:rsidRDefault="00450E05" w:rsidP="007B165A">
            <w:pPr>
              <w:rPr>
                <w:rFonts w:ascii="Times New Roman" w:hAnsi="Times New Roman"/>
                <w:b/>
                <w:smallCaps/>
              </w:rPr>
            </w:pPr>
          </w:p>
        </w:tc>
        <w:tc>
          <w:tcPr>
            <w:tcW w:w="8550" w:type="dxa"/>
          </w:tcPr>
          <w:p w:rsidR="00450E05" w:rsidRPr="009B4571" w:rsidRDefault="00450E05" w:rsidP="00C523F1">
            <w:pPr>
              <w:pStyle w:val="Objective"/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 xml:space="preserve">Short-term projects (Zacks Investment Research, </w:t>
            </w:r>
            <w:smartTag w:uri="urn:schemas-microsoft-com:office:smarttags" w:element="City">
              <w:r w:rsidRPr="009B4571">
                <w:rPr>
                  <w:rFonts w:ascii="Times New Roman" w:hAnsi="Times New Roman"/>
                  <w:b/>
                </w:rPr>
                <w:t>Chicago</w:t>
              </w:r>
            </w:smartTag>
            <w:r w:rsidRPr="009B4571">
              <w:rPr>
                <w:rFonts w:ascii="Times New Roman" w:hAnsi="Times New Roman"/>
                <w:b/>
              </w:rPr>
              <w:t xml:space="preserve">, </w:t>
            </w:r>
            <w:smartTag w:uri="urn:schemas-microsoft-com:office:smarttags" w:element="State">
              <w:r w:rsidRPr="009B4571">
                <w:rPr>
                  <w:rFonts w:ascii="Times New Roman" w:hAnsi="Times New Roman"/>
                  <w:b/>
                </w:rPr>
                <w:t>IL</w:t>
              </w:r>
            </w:smartTag>
            <w:r w:rsidRPr="009B4571">
              <w:rPr>
                <w:rFonts w:ascii="Times New Roman" w:hAnsi="Times New Roman"/>
                <w:b/>
              </w:rPr>
              <w:t xml:space="preserve">; TWB/Chiat/Day, </w:t>
            </w:r>
            <w:smartTag w:uri="urn:schemas-microsoft-com:office:smarttags" w:element="City">
              <w:r w:rsidRPr="009B4571">
                <w:rPr>
                  <w:rFonts w:ascii="Times New Roman" w:hAnsi="Times New Roman"/>
                  <w:b/>
                </w:rPr>
                <w:t>Los Angeles</w:t>
              </w:r>
            </w:smartTag>
            <w:r w:rsidRPr="009B4571">
              <w:rPr>
                <w:rFonts w:ascii="Times New Roman" w:hAnsi="Times New Roman"/>
                <w:b/>
              </w:rPr>
              <w:t xml:space="preserve">, </w:t>
            </w:r>
            <w:smartTag w:uri="urn:schemas-microsoft-com:office:smarttags" w:element="State">
              <w:r w:rsidRPr="009B4571">
                <w:rPr>
                  <w:rFonts w:ascii="Times New Roman" w:hAnsi="Times New Roman"/>
                  <w:b/>
                </w:rPr>
                <w:t>CA</w:t>
              </w:r>
            </w:smartTag>
            <w:r w:rsidRPr="009B4571">
              <w:rPr>
                <w:rFonts w:ascii="Times New Roman" w:hAnsi="Times New Roman"/>
                <w:b/>
              </w:rPr>
              <w:t xml:space="preserve">; MMK, </w:t>
            </w:r>
            <w:smartTag w:uri="urn:schemas-microsoft-com:office:smarttags" w:element="City">
              <w:r w:rsidRPr="009B4571">
                <w:rPr>
                  <w:rFonts w:ascii="Times New Roman" w:hAnsi="Times New Roman"/>
                  <w:b/>
                </w:rPr>
                <w:t>Magnitogorsk</w:t>
              </w:r>
            </w:smartTag>
            <w:r w:rsidRPr="009B4571">
              <w:rPr>
                <w:rFonts w:ascii="Times New Roman" w:hAnsi="Times New Roman"/>
                <w:b/>
              </w:rPr>
              <w:t xml:space="preserve"> Steel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Mill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country-region">
                <w:r w:rsidRPr="009B4571">
                  <w:rPr>
                    <w:rFonts w:ascii="Times New Roman" w:hAnsi="Times New Roman"/>
                    <w:b/>
                  </w:rPr>
                  <w:t>Russia</w:t>
                </w:r>
              </w:smartTag>
            </w:smartTag>
            <w:r w:rsidRPr="009B4571">
              <w:rPr>
                <w:rFonts w:ascii="Times New Roman" w:hAnsi="Times New Roman"/>
                <w:b/>
              </w:rPr>
              <w:t xml:space="preserve">) </w:t>
            </w:r>
          </w:p>
          <w:p w:rsidR="00450E05" w:rsidRPr="009B4571" w:rsidRDefault="00450E05" w:rsidP="007B165A">
            <w:pPr>
              <w:pStyle w:val="Objective"/>
              <w:spacing w:line="240" w:lineRule="auto"/>
              <w:rPr>
                <w:rFonts w:ascii="Times New Roman" w:hAnsi="Times New Roman"/>
                <w:b/>
              </w:rPr>
            </w:pPr>
          </w:p>
        </w:tc>
      </w:tr>
      <w:tr w:rsidR="00450E05" w:rsidRPr="009B4571">
        <w:tblPrEx>
          <w:tblCellMar>
            <w:top w:w="0" w:type="dxa"/>
            <w:bottom w:w="0" w:type="dxa"/>
          </w:tblCellMar>
        </w:tblPrEx>
        <w:trPr>
          <w:trHeight w:val="1296"/>
        </w:trPr>
        <w:tc>
          <w:tcPr>
            <w:tcW w:w="1620" w:type="dxa"/>
          </w:tcPr>
          <w:p w:rsidR="00450E05" w:rsidRPr="009B4571" w:rsidRDefault="00450E05" w:rsidP="007B165A">
            <w:pPr>
              <w:pStyle w:val="SectionTitle"/>
              <w:spacing w:line="240" w:lineRule="auto"/>
            </w:pPr>
          </w:p>
        </w:tc>
        <w:tc>
          <w:tcPr>
            <w:tcW w:w="8550" w:type="dxa"/>
          </w:tcPr>
          <w:p w:rsidR="00450E05" w:rsidRPr="009B4571" w:rsidRDefault="00450E05" w:rsidP="007B165A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Administration of </w:t>
            </w:r>
            <w:r w:rsidRPr="00847FCF">
              <w:rPr>
                <w:rFonts w:ascii="Times New Roman" w:hAnsi="Times New Roman"/>
              </w:rPr>
              <w:t xml:space="preserve">Sun Solaris (Sun Cluster, SAN, </w:t>
            </w:r>
            <w:r w:rsidRPr="00847FCF">
              <w:rPr>
                <w:rFonts w:ascii="Times New Roman" w:hAnsi="Times New Roman"/>
                <w:color w:val="000000"/>
              </w:rPr>
              <w:t>Veritas NetBackup, Veritas Volume Manager and File System</w:t>
            </w:r>
            <w:r w:rsidRPr="009B4571">
              <w:rPr>
                <w:rFonts w:ascii="Times New Roman" w:hAnsi="Times New Roman"/>
                <w:color w:val="000000"/>
              </w:rPr>
              <w:t xml:space="preserve">, </w:t>
            </w:r>
            <w:r w:rsidRPr="009B4571">
              <w:rPr>
                <w:rFonts w:ascii="Times New Roman" w:hAnsi="Times New Roman"/>
              </w:rPr>
              <w:t>DNS, DHCP, TCP/IP, NFS), HP-UX (9-10), Linux (RedHut), Windows NT/2000/XP, Oracle (8-9i), Oracle applications (Rel.11), Apache 1.3-2.0, Oracle Web application Server 2.0. Installation, customization and migrations of client/server systems and applications based on different platforms; space management, database and application security, backup and recovery procedures; performance tuning, change management.</w:t>
            </w:r>
          </w:p>
        </w:tc>
      </w:tr>
    </w:tbl>
    <w:p w:rsidR="00EF621E" w:rsidRPr="009B4571" w:rsidRDefault="00EF621E">
      <w:pPr>
        <w:rPr>
          <w:rFonts w:ascii="Times New Roman" w:hAnsi="Times New Roman"/>
        </w:rPr>
      </w:pPr>
    </w:p>
    <w:tbl>
      <w:tblPr>
        <w:tblW w:w="10170" w:type="dxa"/>
        <w:tblInd w:w="-432" w:type="dxa"/>
        <w:tblLook w:val="0000"/>
      </w:tblPr>
      <w:tblGrid>
        <w:gridCol w:w="1639"/>
        <w:gridCol w:w="8531"/>
      </w:tblGrid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585"/>
        </w:trPr>
        <w:tc>
          <w:tcPr>
            <w:tcW w:w="0" w:type="auto"/>
          </w:tcPr>
          <w:p w:rsidR="002E3C14" w:rsidRPr="009B4571" w:rsidRDefault="00F413DE">
            <w:pPr>
              <w:rPr>
                <w:rFonts w:ascii="Times New Roman" w:hAnsi="Times New Roman"/>
                <w:b/>
                <w:smallCaps/>
              </w:rPr>
            </w:pPr>
            <w:r w:rsidRPr="009B4571">
              <w:rPr>
                <w:rFonts w:ascii="Times New Roman" w:hAnsi="Times New Roman"/>
                <w:b/>
                <w:smallCaps/>
              </w:rPr>
              <w:t>10/97 – 08</w:t>
            </w:r>
            <w:r w:rsidR="00680D41" w:rsidRPr="009B4571">
              <w:rPr>
                <w:rFonts w:ascii="Times New Roman" w:hAnsi="Times New Roman"/>
                <w:b/>
                <w:smallCaps/>
              </w:rPr>
              <w:t>/01</w:t>
            </w:r>
          </w:p>
          <w:p w:rsidR="002E3C14" w:rsidRPr="009B4571" w:rsidRDefault="002E3C14">
            <w:pPr>
              <w:rPr>
                <w:rFonts w:ascii="Times New Roman" w:hAnsi="Times New Roman"/>
                <w:b/>
                <w:smallCaps/>
              </w:rPr>
            </w:pP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JobTitle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 xml:space="preserve">U&amp;X Group,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Woodbridge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  <w:b/>
                  </w:rPr>
                  <w:t>NJ</w:t>
                </w:r>
              </w:smartTag>
            </w:smartTag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>System</w:t>
            </w:r>
            <w:r w:rsidR="001B6DEB" w:rsidRPr="009B4571">
              <w:rPr>
                <w:rFonts w:ascii="Times New Roman" w:hAnsi="Times New Roman"/>
                <w:b/>
              </w:rPr>
              <w:t>s</w:t>
            </w:r>
            <w:r w:rsidR="00E20F8B" w:rsidRPr="009B4571">
              <w:rPr>
                <w:rFonts w:ascii="Times New Roman" w:hAnsi="Times New Roman"/>
                <w:b/>
              </w:rPr>
              <w:t xml:space="preserve"> consultant</w:t>
            </w:r>
            <w:r w:rsidR="001B6DEB" w:rsidRPr="009B4571">
              <w:rPr>
                <w:rFonts w:ascii="Times New Roman" w:hAnsi="Times New Roman"/>
                <w:b/>
              </w:rPr>
              <w:t xml:space="preserve"> (Unix</w:t>
            </w:r>
            <w:r w:rsidR="00E20F8B" w:rsidRPr="009B4571">
              <w:rPr>
                <w:rFonts w:ascii="Times New Roman" w:hAnsi="Times New Roman"/>
                <w:b/>
              </w:rPr>
              <w:t xml:space="preserve"> administrator</w:t>
            </w:r>
            <w:r w:rsidR="001B6DEB" w:rsidRPr="009B4571">
              <w:rPr>
                <w:rFonts w:ascii="Times New Roman" w:hAnsi="Times New Roman"/>
                <w:b/>
              </w:rPr>
              <w:t xml:space="preserve">, </w:t>
            </w:r>
            <w:r w:rsidR="00864F9D" w:rsidRPr="009B4571">
              <w:rPr>
                <w:rFonts w:ascii="Times New Roman" w:hAnsi="Times New Roman"/>
                <w:b/>
              </w:rPr>
              <w:t xml:space="preserve">Oracle, </w:t>
            </w:r>
            <w:r w:rsidR="00B204CA" w:rsidRPr="009B4571">
              <w:rPr>
                <w:rFonts w:ascii="Times New Roman" w:hAnsi="Times New Roman"/>
                <w:b/>
              </w:rPr>
              <w:t>Computron</w:t>
            </w:r>
            <w:r w:rsidR="00E20F8B" w:rsidRPr="009B4571">
              <w:rPr>
                <w:rFonts w:ascii="Times New Roman" w:hAnsi="Times New Roman"/>
                <w:b/>
              </w:rPr>
              <w:t>)</w:t>
            </w:r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</w:rPr>
            </w:pPr>
          </w:p>
        </w:tc>
      </w:tr>
      <w:tr w:rsidR="00B86339" w:rsidRPr="009B457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86339" w:rsidRPr="009B4571" w:rsidRDefault="00B86339" w:rsidP="00B86339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mallCaps/>
              </w:rPr>
            </w:pPr>
            <w:r w:rsidRPr="009B4571">
              <w:rPr>
                <w:rFonts w:ascii="Times New Roman" w:hAnsi="Times New Roman"/>
                <w:b/>
                <w:smallCaps/>
              </w:rPr>
              <w:t>Projects:</w:t>
            </w:r>
          </w:p>
        </w:tc>
        <w:tc>
          <w:tcPr>
            <w:tcW w:w="8531" w:type="dxa"/>
          </w:tcPr>
          <w:p w:rsidR="00B86339" w:rsidRPr="009B4571" w:rsidRDefault="00B86339" w:rsidP="00B86339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 xml:space="preserve">Everen Securities,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Chicago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  <w:b/>
                  </w:rPr>
                  <w:t>IL</w:t>
                </w:r>
              </w:smartTag>
            </w:smartTag>
            <w:r w:rsidRPr="009B4571">
              <w:rPr>
                <w:rFonts w:ascii="Times New Roman" w:hAnsi="Times New Roman"/>
                <w:b/>
              </w:rPr>
              <w:t xml:space="preserve"> </w:t>
            </w:r>
          </w:p>
          <w:p w:rsidR="00B86339" w:rsidRPr="009B4571" w:rsidRDefault="00B86339" w:rsidP="00B86339">
            <w:pPr>
              <w:pStyle w:val="JobTitle"/>
              <w:rPr>
                <w:rFonts w:ascii="Times New Roman" w:hAnsi="Times New Roman"/>
                <w:b/>
                <w:sz w:val="24"/>
              </w:rPr>
            </w:pPr>
            <w:r w:rsidRPr="009B4571">
              <w:rPr>
                <w:rFonts w:ascii="Times New Roman" w:hAnsi="Times New Roman"/>
              </w:rPr>
              <w:t>Administration of IBM AIX on RS/6000 (installation, applying patches, upgrading, volume/file systems management, applications and user support</w:t>
            </w:r>
            <w:r w:rsidR="00181414">
              <w:rPr>
                <w:rFonts w:ascii="Times New Roman" w:hAnsi="Times New Roman"/>
              </w:rPr>
              <w:t xml:space="preserve">, </w:t>
            </w:r>
            <w:r w:rsidR="00181414" w:rsidRPr="00181414">
              <w:rPr>
                <w:rFonts w:ascii="Times New Roman" w:hAnsi="Times New Roman"/>
              </w:rPr>
              <w:t>IBM ADSM/Tivoli</w:t>
            </w:r>
            <w:r w:rsidRPr="009B4571">
              <w:rPr>
                <w:rFonts w:ascii="Times New Roman" w:hAnsi="Times New Roman"/>
              </w:rPr>
              <w:t>); Applications support (Client/Server Oracle</w:t>
            </w:r>
            <w:r w:rsidR="00B23051" w:rsidRPr="009B4571">
              <w:rPr>
                <w:rFonts w:ascii="Times New Roman" w:hAnsi="Times New Roman"/>
              </w:rPr>
              <w:t xml:space="preserve"> 7.3-8</w:t>
            </w:r>
            <w:r w:rsidRPr="009B4571">
              <w:rPr>
                <w:rFonts w:ascii="Times New Roman" w:hAnsi="Times New Roman"/>
              </w:rPr>
              <w:t>, INFORMIX)</w:t>
            </w:r>
            <w:r w:rsidR="00317ACB" w:rsidRPr="009B4571">
              <w:rPr>
                <w:rFonts w:ascii="Times New Roman" w:hAnsi="Times New Roman"/>
              </w:rPr>
              <w:t>; Y2K transition projects</w:t>
            </w:r>
            <w:r w:rsidRPr="009B4571">
              <w:rPr>
                <w:rFonts w:ascii="Times New Roman" w:hAnsi="Times New Roman"/>
              </w:rPr>
              <w:t>.</w:t>
            </w:r>
          </w:p>
        </w:tc>
      </w:tr>
      <w:tr w:rsidR="000C31C1" w:rsidRPr="009B457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C31C1" w:rsidRPr="009B4571" w:rsidRDefault="000C31C1">
            <w:pPr>
              <w:rPr>
                <w:rFonts w:ascii="Times New Roman" w:hAnsi="Times New Roman"/>
                <w:b/>
                <w:smallCaps/>
              </w:rPr>
            </w:pPr>
          </w:p>
        </w:tc>
        <w:tc>
          <w:tcPr>
            <w:tcW w:w="8531" w:type="dxa"/>
          </w:tcPr>
          <w:p w:rsidR="000C31C1" w:rsidRPr="009B4571" w:rsidRDefault="000C31C1" w:rsidP="000C31C1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 xml:space="preserve">American Horizon,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Chicago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  <w:b/>
                  </w:rPr>
                  <w:t>IL</w:t>
                </w:r>
              </w:smartTag>
            </w:smartTag>
          </w:p>
          <w:p w:rsidR="000C31C1" w:rsidRPr="009B4571" w:rsidRDefault="000C31C1" w:rsidP="000C31C1">
            <w:pPr>
              <w:pStyle w:val="JobTitle"/>
              <w:rPr>
                <w:rFonts w:ascii="Times New Roman" w:hAnsi="Times New Roman"/>
                <w:b/>
                <w:sz w:val="24"/>
              </w:rPr>
            </w:pPr>
            <w:r w:rsidRPr="009B4571">
              <w:rPr>
                <w:rFonts w:ascii="Times New Roman" w:hAnsi="Times New Roman"/>
              </w:rPr>
              <w:t>Installation and support of LAN/WAN hardware (Cisco, 3Com, etc.), servers (Sun Ultrasparc 450, Compaq 6500), and software (OS — Sun Solaris, Microsoft Windows NT, RDBMS — Oracle, insurance management system "Diamond"). UNIX and NT integration and TCP/IP troubleshooting. Writing scripts for automation of data exchange between different systems (</w:t>
            </w:r>
            <w:r w:rsidR="005328BF" w:rsidRPr="009B4571">
              <w:rPr>
                <w:rFonts w:ascii="Times New Roman" w:hAnsi="Times New Roman"/>
              </w:rPr>
              <w:t xml:space="preserve">samba, </w:t>
            </w:r>
            <w:r w:rsidRPr="009B4571">
              <w:rPr>
                <w:rFonts w:ascii="Times New Roman" w:hAnsi="Times New Roman"/>
              </w:rPr>
              <w:t>external raw text files, FoxPro based "Diamond", RDBMS Oracle).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E3C14" w:rsidRPr="009B4571" w:rsidRDefault="002E3C14" w:rsidP="00F22067">
            <w:pPr>
              <w:pStyle w:val="SectionTitle"/>
            </w:pPr>
          </w:p>
        </w:tc>
        <w:tc>
          <w:tcPr>
            <w:tcW w:w="8531" w:type="dxa"/>
          </w:tcPr>
          <w:p w:rsidR="002E3C14" w:rsidRPr="009B4571" w:rsidRDefault="00B86339" w:rsidP="00C218AD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>Short-term p</w:t>
            </w:r>
            <w:r w:rsidR="002E3C14" w:rsidRPr="009B4571">
              <w:rPr>
                <w:rFonts w:ascii="Times New Roman" w:hAnsi="Times New Roman"/>
                <w:b/>
              </w:rPr>
              <w:t>rojects (</w:t>
            </w:r>
            <w:r w:rsidRPr="009B4571">
              <w:rPr>
                <w:rFonts w:ascii="Times New Roman" w:hAnsi="Times New Roman"/>
                <w:b/>
              </w:rPr>
              <w:t xml:space="preserve">BankofAmerica, Chicago, IL; </w:t>
            </w:r>
            <w:r w:rsidR="002E3C14" w:rsidRPr="009B4571">
              <w:rPr>
                <w:rFonts w:ascii="Times New Roman" w:hAnsi="Times New Roman"/>
                <w:b/>
              </w:rPr>
              <w:t>AIG, New York, NY; Trans Ocean Express, NJ</w:t>
            </w:r>
            <w:r w:rsidR="000C31C1" w:rsidRPr="009B4571">
              <w:rPr>
                <w:rFonts w:ascii="Times New Roman" w:hAnsi="Times New Roman"/>
                <w:b/>
              </w:rPr>
              <w:t>; Sitel, Omaha, NE</w:t>
            </w:r>
            <w:r w:rsidR="002E3C14" w:rsidRPr="009B4571">
              <w:rPr>
                <w:rFonts w:ascii="Times New Roman" w:hAnsi="Times New Roman"/>
                <w:b/>
              </w:rPr>
              <w:t>)</w:t>
            </w:r>
            <w:r w:rsidR="00B477A2">
              <w:rPr>
                <w:rFonts w:ascii="Times New Roman" w:hAnsi="Times New Roman"/>
                <w:b/>
              </w:rPr>
              <w:t xml:space="preserve"> </w:t>
            </w:r>
            <w:r w:rsidR="002E3C14" w:rsidRPr="009B4571">
              <w:rPr>
                <w:rFonts w:ascii="Times New Roman" w:hAnsi="Times New Roman"/>
              </w:rPr>
              <w:t xml:space="preserve">Administration </w:t>
            </w:r>
            <w:r w:rsidR="009B3BC5" w:rsidRPr="009B4571">
              <w:rPr>
                <w:rFonts w:ascii="Times New Roman" w:hAnsi="Times New Roman"/>
              </w:rPr>
              <w:t>of IBM</w:t>
            </w:r>
            <w:r w:rsidR="00D42869" w:rsidRPr="009B4571">
              <w:rPr>
                <w:rFonts w:ascii="Times New Roman" w:hAnsi="Times New Roman"/>
              </w:rPr>
              <w:t xml:space="preserve"> AIX, </w:t>
            </w:r>
            <w:r w:rsidR="00B23051" w:rsidRPr="009B4571">
              <w:rPr>
                <w:rFonts w:ascii="Times New Roman" w:hAnsi="Times New Roman"/>
              </w:rPr>
              <w:t>Sun Solaris,</w:t>
            </w:r>
            <w:r w:rsidR="002E3C14" w:rsidRPr="009B4571">
              <w:rPr>
                <w:rFonts w:ascii="Times New Roman" w:hAnsi="Times New Roman"/>
              </w:rPr>
              <w:t xml:space="preserve"> and Computron </w:t>
            </w:r>
            <w:r w:rsidR="00B23051" w:rsidRPr="009B4571">
              <w:rPr>
                <w:rFonts w:ascii="Times New Roman" w:hAnsi="Times New Roman"/>
              </w:rPr>
              <w:t xml:space="preserve">Financials </w:t>
            </w:r>
            <w:r w:rsidR="002E3C14" w:rsidRPr="009B4571">
              <w:rPr>
                <w:rFonts w:ascii="Times New Roman" w:hAnsi="Times New Roman"/>
              </w:rPr>
              <w:t>(Rel. 5.0). Installat</w:t>
            </w:r>
            <w:r w:rsidRPr="009B4571">
              <w:rPr>
                <w:rFonts w:ascii="Times New Roman" w:hAnsi="Times New Roman"/>
              </w:rPr>
              <w:t>ion, customization and migrations</w:t>
            </w:r>
            <w:r w:rsidR="002E3C14" w:rsidRPr="009B4571">
              <w:rPr>
                <w:rFonts w:ascii="Times New Roman" w:hAnsi="Times New Roman"/>
              </w:rPr>
              <w:t xml:space="preserve"> of client/server business </w:t>
            </w:r>
            <w:r w:rsidR="0056461A" w:rsidRPr="009B4571">
              <w:rPr>
                <w:rFonts w:ascii="Times New Roman" w:hAnsi="Times New Roman"/>
              </w:rPr>
              <w:t>applications</w:t>
            </w:r>
            <w:r w:rsidR="002E3C14" w:rsidRPr="009B4571">
              <w:rPr>
                <w:rFonts w:ascii="Times New Roman" w:hAnsi="Times New Roman"/>
              </w:rPr>
              <w:t xml:space="preserve"> based on different platforms.</w:t>
            </w:r>
          </w:p>
        </w:tc>
      </w:tr>
      <w:tr w:rsidR="00A81A78" w:rsidRPr="009B457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0" w:type="auto"/>
          </w:tcPr>
          <w:p w:rsidR="00A81A78" w:rsidRPr="009B4571" w:rsidRDefault="00A81A78" w:rsidP="00F22067">
            <w:pPr>
              <w:pStyle w:val="SectionTitle"/>
            </w:pPr>
          </w:p>
        </w:tc>
        <w:tc>
          <w:tcPr>
            <w:tcW w:w="8531" w:type="dxa"/>
          </w:tcPr>
          <w:p w:rsidR="00A81A78" w:rsidRPr="009B4571" w:rsidRDefault="00A81A78" w:rsidP="00C218AD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/>
              </w:rPr>
            </w:pP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E3C14" w:rsidRPr="009B4571" w:rsidRDefault="00680D41" w:rsidP="00F22067">
            <w:pPr>
              <w:pStyle w:val="SectionTitle"/>
            </w:pPr>
            <w:r w:rsidRPr="009B4571">
              <w:t>4/96 — 9</w:t>
            </w:r>
            <w:r w:rsidR="002E3C14" w:rsidRPr="009B4571">
              <w:t>/97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/>
              </w:rPr>
            </w:pPr>
            <w:r w:rsidRPr="009B4571">
              <w:rPr>
                <w:rFonts w:ascii="Times New Roman" w:hAnsi="Times New Roman"/>
                <w:b/>
              </w:rPr>
              <w:t xml:space="preserve">CSS International,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Moscow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country-region">
                <w:r w:rsidRPr="009B4571">
                  <w:rPr>
                    <w:rFonts w:ascii="Times New Roman" w:hAnsi="Times New Roman"/>
                    <w:b/>
                  </w:rPr>
                  <w:t>Russia</w:t>
                </w:r>
              </w:smartTag>
            </w:smartTag>
            <w:r w:rsidR="007739CC">
              <w:rPr>
                <w:rFonts w:ascii="Times New Roman" w:hAnsi="Times New Roman"/>
                <w:b/>
              </w:rPr>
              <w:t xml:space="preserve">, </w:t>
            </w:r>
            <w:r w:rsidRPr="009B4571">
              <w:rPr>
                <w:rFonts w:ascii="Times New Roman" w:hAnsi="Times New Roman"/>
                <w:b/>
              </w:rPr>
              <w:t>System Engineer</w:t>
            </w:r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>Maintenance and development of Tengizchevroil (</w:t>
            </w:r>
            <w:r w:rsidRPr="009B4571">
              <w:rPr>
                <w:rFonts w:ascii="Times New Roman" w:hAnsi="Times New Roman"/>
                <w:b/>
              </w:rPr>
              <w:t>Chevron</w:t>
            </w:r>
            <w:r w:rsidR="00901A8F" w:rsidRPr="009B4571">
              <w:rPr>
                <w:rFonts w:ascii="Times New Roman" w:hAnsi="Times New Roman"/>
              </w:rPr>
              <w:t xml:space="preserve"> Corp.)  WAN including 20 servers (</w:t>
            </w:r>
            <w:smartTag w:uri="urn:schemas-microsoft-com:office:smarttags" w:element="place">
              <w:smartTag w:uri="urn:schemas-microsoft-com:office:smarttags" w:element="City">
                <w:r w:rsidR="00901A8F" w:rsidRPr="009B4571">
                  <w:rPr>
                    <w:rFonts w:ascii="Times New Roman" w:hAnsi="Times New Roman"/>
                  </w:rPr>
                  <w:t>Novell</w:t>
                </w:r>
              </w:smartTag>
              <w:r w:rsidR="00901A8F" w:rsidRPr="009B4571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State">
                <w:r w:rsidRPr="009B4571">
                  <w:rPr>
                    <w:rFonts w:ascii="Times New Roman" w:hAnsi="Times New Roman"/>
                  </w:rPr>
                  <w:t>NT</w:t>
                </w:r>
              </w:smartTag>
            </w:smartTag>
            <w:r w:rsidR="00901A8F" w:rsidRPr="009B4571">
              <w:rPr>
                <w:rFonts w:ascii="Times New Roman" w:hAnsi="Times New Roman"/>
              </w:rPr>
              <w:t>, AS/400</w:t>
            </w:r>
            <w:r w:rsidRPr="009B4571">
              <w:rPr>
                <w:rFonts w:ascii="Times New Roman" w:hAnsi="Times New Roman"/>
              </w:rPr>
              <w:t xml:space="preserve">) and about 1200 workstations. Installation, configuration, and support of wide range of applications (databases, CAD/CAM, business applications - </w:t>
            </w:r>
            <w:r w:rsidR="00B204CA" w:rsidRPr="009B4571">
              <w:rPr>
                <w:rFonts w:ascii="Times New Roman" w:hAnsi="Times New Roman"/>
              </w:rPr>
              <w:t>JD Edwards on IBM AS/400), user</w:t>
            </w:r>
            <w:r w:rsidRPr="009B4571">
              <w:rPr>
                <w:rFonts w:ascii="Times New Roman" w:hAnsi="Times New Roman"/>
              </w:rPr>
              <w:t xml:space="preserve"> training.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0" w:type="auto"/>
          </w:tcPr>
          <w:p w:rsidR="002E3C14" w:rsidRPr="009B4571" w:rsidRDefault="002E3C14">
            <w:pPr>
              <w:rPr>
                <w:rFonts w:ascii="Times New Roman" w:hAnsi="Times New Roman"/>
                <w:b/>
                <w:smallCaps/>
              </w:rPr>
            </w:pPr>
            <w:r w:rsidRPr="009B4571">
              <w:rPr>
                <w:rFonts w:ascii="Times New Roman" w:hAnsi="Times New Roman"/>
                <w:b/>
                <w:smallCaps/>
              </w:rPr>
              <w:t>4/94 — 4/96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>Ost-West Allianz Insurance Company, Moscow, Russia</w:t>
            </w:r>
            <w:r w:rsidR="007739CC">
              <w:rPr>
                <w:rFonts w:ascii="Times New Roman" w:hAnsi="Times New Roman"/>
                <w:b/>
              </w:rPr>
              <w:t xml:space="preserve">, </w:t>
            </w:r>
            <w:r w:rsidR="00F24CF0" w:rsidRPr="009B4571">
              <w:rPr>
                <w:rFonts w:ascii="Times New Roman" w:hAnsi="Times New Roman"/>
                <w:b/>
              </w:rPr>
              <w:t>Network administrator</w:t>
            </w:r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>UNIX, Novell and LAN administration; user support (Windows, MS Office, OS/2, telecommunications); purchasing, installation, supervision of maintenance and support of different hardware and software.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0" w:type="auto"/>
          </w:tcPr>
          <w:p w:rsidR="002E3C14" w:rsidRPr="009B4571" w:rsidRDefault="002E3C14">
            <w:pPr>
              <w:rPr>
                <w:rFonts w:ascii="Times New Roman" w:hAnsi="Times New Roman"/>
                <w:b/>
                <w:smallCaps/>
              </w:rPr>
            </w:pPr>
            <w:r w:rsidRPr="009B4571">
              <w:rPr>
                <w:rFonts w:ascii="Times New Roman" w:hAnsi="Times New Roman"/>
                <w:b/>
                <w:smallCaps/>
              </w:rPr>
              <w:t>7/92 — 4/94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 xml:space="preserve">Joint Venture Interlink,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  <w:b/>
                  </w:rPr>
                  <w:t>Moscow</w:t>
                </w:r>
              </w:smartTag>
              <w:r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country-region">
                <w:r w:rsidRPr="009B4571">
                  <w:rPr>
                    <w:rFonts w:ascii="Times New Roman" w:hAnsi="Times New Roman"/>
                    <w:b/>
                  </w:rPr>
                  <w:t>Russia</w:t>
                </w:r>
              </w:smartTag>
            </w:smartTag>
            <w:r w:rsidR="002C3F98">
              <w:rPr>
                <w:rFonts w:ascii="Times New Roman" w:hAnsi="Times New Roman"/>
                <w:b/>
              </w:rPr>
              <w:t xml:space="preserve">, </w:t>
            </w:r>
            <w:r w:rsidR="00986DF7" w:rsidRPr="009B4571">
              <w:rPr>
                <w:rFonts w:ascii="Times New Roman" w:hAnsi="Times New Roman"/>
                <w:b/>
              </w:rPr>
              <w:t>Programmer, user support specialist</w:t>
            </w:r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Maintenance of UNIX-based </w:t>
            </w:r>
            <w:r w:rsidR="00B204CA" w:rsidRPr="009B4571">
              <w:rPr>
                <w:rFonts w:ascii="Times New Roman" w:hAnsi="Times New Roman"/>
              </w:rPr>
              <w:t>(SCO)</w:t>
            </w:r>
            <w:r w:rsidRPr="009B4571">
              <w:rPr>
                <w:rFonts w:ascii="Times New Roman" w:hAnsi="Times New Roman"/>
              </w:rPr>
              <w:t xml:space="preserve"> telecommunication network node (including user-support for information systems access)</w:t>
            </w:r>
            <w:r w:rsidR="00B86339" w:rsidRPr="009B4571">
              <w:rPr>
                <w:rFonts w:ascii="Times New Roman" w:hAnsi="Times New Roman"/>
              </w:rPr>
              <w:t>, development of data tracking</w:t>
            </w:r>
            <w:r w:rsidRPr="009B4571">
              <w:rPr>
                <w:rFonts w:ascii="Times New Roman" w:hAnsi="Times New Roman"/>
              </w:rPr>
              <w:t xml:space="preserve"> system (shell scripts, C, FoxPro), </w:t>
            </w:r>
            <w:r w:rsidR="009B3BC5" w:rsidRPr="009B4571">
              <w:rPr>
                <w:rFonts w:ascii="Times New Roman" w:hAnsi="Times New Roman"/>
              </w:rPr>
              <w:t>and customer</w:t>
            </w:r>
            <w:r w:rsidRPr="009B4571">
              <w:rPr>
                <w:rFonts w:ascii="Times New Roman" w:hAnsi="Times New Roman"/>
              </w:rPr>
              <w:t xml:space="preserve"> support</w:t>
            </w:r>
            <w:r w:rsidR="00B477A2">
              <w:rPr>
                <w:rFonts w:ascii="Times New Roman" w:hAnsi="Times New Roman"/>
              </w:rPr>
              <w:t>.</w:t>
            </w:r>
            <w:r w:rsidRPr="009B4571">
              <w:rPr>
                <w:rFonts w:ascii="Times New Roman" w:hAnsi="Times New Roman"/>
              </w:rPr>
              <w:t xml:space="preserve"> 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0" w:type="auto"/>
          </w:tcPr>
          <w:p w:rsidR="002E3C14" w:rsidRPr="009B4571" w:rsidRDefault="00804843" w:rsidP="00F22067">
            <w:pPr>
              <w:pStyle w:val="SectionTitle"/>
            </w:pPr>
            <w:r w:rsidRPr="009B4571">
              <w:lastRenderedPageBreak/>
              <w:t>Education</w:t>
            </w:r>
            <w:r w:rsidR="00742834" w:rsidRPr="009B4571">
              <w:t xml:space="preserve"> </w:t>
            </w:r>
            <w:r w:rsidRPr="009B4571">
              <w:t xml:space="preserve">And </w:t>
            </w:r>
            <w:r w:rsidR="002E3C14" w:rsidRPr="009B4571">
              <w:t>C</w:t>
            </w:r>
            <w:r w:rsidRPr="009B4571">
              <w:t>ertificates</w:t>
            </w:r>
            <w:r w:rsidR="002E3C14" w:rsidRPr="009B4571">
              <w:t>: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513"/>
        </w:trPr>
        <w:tc>
          <w:tcPr>
            <w:tcW w:w="0" w:type="auto"/>
          </w:tcPr>
          <w:p w:rsidR="002E3C14" w:rsidRPr="009B4571" w:rsidRDefault="002E3C14" w:rsidP="00F22067">
            <w:pPr>
              <w:pStyle w:val="SectionTitle"/>
            </w:pPr>
            <w:r w:rsidRPr="009B4571">
              <w:t>2000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Institution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  <w:b/>
              </w:rPr>
              <w:t>IBM Certified Specialist</w:t>
            </w:r>
            <w:r w:rsidRPr="009B4571">
              <w:rPr>
                <w:rFonts w:ascii="Times New Roman" w:hAnsi="Times New Roman"/>
              </w:rPr>
              <w:t xml:space="preserve"> — </w:t>
            </w:r>
            <w:r w:rsidRPr="009B4571">
              <w:rPr>
                <w:rFonts w:ascii="Times New Roman" w:hAnsi="Times New Roman"/>
                <w:b/>
              </w:rPr>
              <w:t>AIX V4.3 System Administration</w:t>
            </w:r>
            <w:r w:rsidR="0041250E" w:rsidRPr="009B4571">
              <w:rPr>
                <w:rFonts w:ascii="Times New Roman" w:hAnsi="Times New Roman"/>
                <w:b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41250E" w:rsidRPr="009B4571">
                  <w:rPr>
                    <w:rFonts w:ascii="Times New Roman" w:hAnsi="Times New Roman"/>
                    <w:b/>
                  </w:rPr>
                  <w:t>Chicago</w:t>
                </w:r>
              </w:smartTag>
              <w:r w:rsidR="0041250E" w:rsidRPr="009B4571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="0041250E" w:rsidRPr="009B4571">
                  <w:rPr>
                    <w:rFonts w:ascii="Times New Roman" w:hAnsi="Times New Roman"/>
                    <w:b/>
                  </w:rPr>
                  <w:t>IL</w:t>
                </w:r>
              </w:smartTag>
            </w:smartTag>
          </w:p>
          <w:p w:rsidR="002E3C14" w:rsidRPr="009B4571" w:rsidRDefault="002E3C14" w:rsidP="00C218A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0" w:type="auto"/>
          </w:tcPr>
          <w:p w:rsidR="002E3C14" w:rsidRPr="009B4571" w:rsidRDefault="002E3C14" w:rsidP="00F22067">
            <w:pPr>
              <w:pStyle w:val="SectionTitle"/>
            </w:pPr>
            <w:r w:rsidRPr="009B4571">
              <w:t>1998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Objective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Official course on installation and configuration of </w:t>
            </w:r>
            <w:r w:rsidRPr="009B4571">
              <w:rPr>
                <w:rFonts w:ascii="Times New Roman" w:hAnsi="Times New Roman"/>
                <w:b/>
              </w:rPr>
              <w:t>Oracle Applications</w:t>
            </w:r>
            <w:r w:rsidRPr="009B4571">
              <w:rPr>
                <w:rFonts w:ascii="Times New Roman" w:hAnsi="Times New Roman"/>
              </w:rPr>
              <w:t xml:space="preserve"> (Rel.11). Oracle Corp.,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</w:rPr>
                  <w:t>Moscow</w:t>
                </w:r>
              </w:smartTag>
              <w:r w:rsidRPr="009B4571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country-region">
                <w:r w:rsidRPr="009B4571">
                  <w:rPr>
                    <w:rFonts w:ascii="Times New Roman" w:hAnsi="Times New Roman"/>
                  </w:rPr>
                  <w:t>Russia</w:t>
                </w:r>
              </w:smartTag>
            </w:smartTag>
            <w:r w:rsidRPr="009B4571">
              <w:rPr>
                <w:rFonts w:ascii="Times New Roman" w:hAnsi="Times New Roman"/>
              </w:rPr>
              <w:t>.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0" w:type="auto"/>
          </w:tcPr>
          <w:p w:rsidR="002E3C14" w:rsidRPr="009B4571" w:rsidRDefault="002E3C14" w:rsidP="00F22067">
            <w:pPr>
              <w:pStyle w:val="SectionTitle"/>
            </w:pPr>
            <w:r w:rsidRPr="009B4571">
              <w:t>1997</w:t>
            </w:r>
          </w:p>
        </w:tc>
        <w:tc>
          <w:tcPr>
            <w:tcW w:w="8531" w:type="dxa"/>
          </w:tcPr>
          <w:p w:rsidR="002E3C14" w:rsidRPr="009B4571" w:rsidRDefault="002E3C14" w:rsidP="00C218AD">
            <w:pPr>
              <w:pStyle w:val="Objective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 xml:space="preserve">Microsoft Official Curriculum courses: Supporting MS Windows NT 4.0. Core and Server 4.0. </w:t>
            </w:r>
            <w:smartTag w:uri="urn:schemas-microsoft-com:office:smarttags" w:element="City">
              <w:r w:rsidRPr="009B4571">
                <w:rPr>
                  <w:rFonts w:ascii="Times New Roman" w:hAnsi="Times New Roman"/>
                </w:rPr>
                <w:t>Enterprise</w:t>
              </w:r>
            </w:smartTag>
            <w:r w:rsidRPr="009B4571">
              <w:rPr>
                <w:rFonts w:ascii="Times New Roman" w:hAnsi="Times New Roman"/>
              </w:rPr>
              <w:t xml:space="preserve"> Technologies, </w:t>
            </w:r>
            <w:smartTag w:uri="urn:schemas-microsoft-com:office:smarttags" w:element="place">
              <w:smartTag w:uri="urn:schemas-microsoft-com:office:smarttags" w:element="City">
                <w:r w:rsidRPr="009B4571">
                  <w:rPr>
                    <w:rFonts w:ascii="Times New Roman" w:hAnsi="Times New Roman"/>
                  </w:rPr>
                  <w:t>Moscow</w:t>
                </w:r>
              </w:smartTag>
              <w:r w:rsidRPr="009B4571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country-region">
                <w:r w:rsidRPr="009B4571">
                  <w:rPr>
                    <w:rFonts w:ascii="Times New Roman" w:hAnsi="Times New Roman"/>
                  </w:rPr>
                  <w:t>Russia</w:t>
                </w:r>
              </w:smartTag>
            </w:smartTag>
            <w:r w:rsidRPr="009B4571">
              <w:rPr>
                <w:rFonts w:ascii="Times New Roman" w:hAnsi="Times New Roman"/>
              </w:rPr>
              <w:t>.</w:t>
            </w:r>
          </w:p>
        </w:tc>
      </w:tr>
      <w:tr w:rsidR="002E3C14" w:rsidRPr="009B457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0" w:type="auto"/>
          </w:tcPr>
          <w:p w:rsidR="002E3C14" w:rsidRPr="009B4571" w:rsidRDefault="002E3C14" w:rsidP="00F22067">
            <w:pPr>
              <w:pStyle w:val="SectionTitle"/>
            </w:pPr>
            <w:r w:rsidRPr="009B4571">
              <w:t>1985 — 1992</w:t>
            </w:r>
          </w:p>
        </w:tc>
        <w:tc>
          <w:tcPr>
            <w:tcW w:w="8531" w:type="dxa"/>
          </w:tcPr>
          <w:p w:rsidR="002E3C14" w:rsidRPr="009B4571" w:rsidRDefault="003738B7" w:rsidP="00C218AD">
            <w:pPr>
              <w:pStyle w:val="Objective"/>
              <w:rPr>
                <w:rFonts w:ascii="Times New Roman" w:hAnsi="Times New Roman"/>
              </w:rPr>
            </w:pPr>
            <w:r w:rsidRPr="009B4571">
              <w:rPr>
                <w:rFonts w:ascii="Times New Roman" w:hAnsi="Times New Roman"/>
              </w:rPr>
              <w:t>Advanced Degree</w:t>
            </w:r>
            <w:r w:rsidR="002E3C14" w:rsidRPr="009B4571">
              <w:rPr>
                <w:rFonts w:ascii="Times New Roman" w:hAnsi="Times New Roman"/>
              </w:rPr>
              <w:t xml:space="preserve"> in Applied Mathematics</w:t>
            </w:r>
            <w:r w:rsidRPr="009B4571">
              <w:rPr>
                <w:rFonts w:ascii="Times New Roman" w:hAnsi="Times New Roman"/>
              </w:rPr>
              <w:t xml:space="preserve"> equivalent to U.S. </w:t>
            </w:r>
            <w:r w:rsidRPr="009B4571">
              <w:rPr>
                <w:rFonts w:ascii="Times New Roman" w:hAnsi="Times New Roman"/>
                <w:b/>
              </w:rPr>
              <w:t>Master Degree in Computer Science</w:t>
            </w:r>
            <w:r w:rsidRPr="009B4571">
              <w:rPr>
                <w:rFonts w:ascii="Times New Roman" w:hAnsi="Times New Roman"/>
              </w:rPr>
              <w:t xml:space="preserve">, </w:t>
            </w:r>
            <w:smartTag w:uri="urn:schemas-microsoft-com:office:smarttags" w:element="PlaceName">
              <w:r w:rsidR="002E3C14" w:rsidRPr="009B4571">
                <w:rPr>
                  <w:rFonts w:ascii="Times New Roman" w:hAnsi="Times New Roman"/>
                </w:rPr>
                <w:t>Moscow</w:t>
              </w:r>
            </w:smartTag>
            <w:r w:rsidR="002E3C14" w:rsidRPr="009B4571">
              <w:rPr>
                <w:rFonts w:ascii="Times New Roman" w:hAnsi="Times New Roman"/>
              </w:rPr>
              <w:t xml:space="preserve"> </w:t>
            </w:r>
            <w:smartTag w:uri="urn:schemas-microsoft-com:office:smarttags" w:element="PlaceType">
              <w:r w:rsidR="002E3C14" w:rsidRPr="009B4571">
                <w:rPr>
                  <w:rFonts w:ascii="Times New Roman" w:hAnsi="Times New Roman"/>
                </w:rPr>
                <w:t>State</w:t>
              </w:r>
            </w:smartTag>
            <w:r w:rsidR="002E3C14" w:rsidRPr="009B4571">
              <w:rPr>
                <w:rFonts w:ascii="Times New Roman" w:hAnsi="Times New Roman"/>
              </w:rPr>
              <w:t xml:space="preserve"> </w:t>
            </w:r>
            <w:smartTag w:uri="urn:schemas-microsoft-com:office:smarttags" w:element="PlaceType">
              <w:r w:rsidR="002E3C14" w:rsidRPr="009B4571">
                <w:rPr>
                  <w:rFonts w:ascii="Times New Roman" w:hAnsi="Times New Roman"/>
                </w:rPr>
                <w:t>University</w:t>
              </w:r>
            </w:smartTag>
            <w:r w:rsidR="002E3C14" w:rsidRPr="009B4571">
              <w:rPr>
                <w:rFonts w:ascii="Times New Roman" w:hAnsi="Times New Roman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2E3C14" w:rsidRPr="009B4571">
                  <w:rPr>
                    <w:rFonts w:ascii="Times New Roman" w:hAnsi="Times New Roman"/>
                  </w:rPr>
                  <w:t>Moscow</w:t>
                </w:r>
              </w:smartTag>
              <w:r w:rsidR="002E3C14" w:rsidRPr="009B4571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country-region">
                <w:r w:rsidR="002E3C14" w:rsidRPr="009B4571">
                  <w:rPr>
                    <w:rFonts w:ascii="Times New Roman" w:hAnsi="Times New Roman"/>
                  </w:rPr>
                  <w:t>Russia</w:t>
                </w:r>
              </w:smartTag>
            </w:smartTag>
            <w:r w:rsidR="002E3C14" w:rsidRPr="009B4571">
              <w:rPr>
                <w:rFonts w:ascii="Times New Roman" w:hAnsi="Times New Roman"/>
              </w:rPr>
              <w:t>.</w:t>
            </w:r>
          </w:p>
        </w:tc>
      </w:tr>
    </w:tbl>
    <w:p w:rsidR="002E3C14" w:rsidRPr="009B4571" w:rsidRDefault="002E3C14" w:rsidP="002C3F98"/>
    <w:sectPr w:rsidR="002E3C14" w:rsidRPr="009B4571" w:rsidSect="002A0046">
      <w:headerReference w:type="first" r:id="rId8"/>
      <w:pgSz w:w="12240" w:h="15840"/>
      <w:pgMar w:top="720" w:right="1800" w:bottom="45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A68" w:rsidRDefault="00B40A68">
      <w:r>
        <w:separator/>
      </w:r>
    </w:p>
  </w:endnote>
  <w:endnote w:type="continuationSeparator" w:id="0">
    <w:p w:rsidR="00B40A68" w:rsidRDefault="00B40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A68" w:rsidRDefault="00B40A68">
      <w:r>
        <w:separator/>
      </w:r>
    </w:p>
  </w:footnote>
  <w:footnote w:type="continuationSeparator" w:id="0">
    <w:p w:rsidR="00B40A68" w:rsidRDefault="00B40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813" w:rsidRDefault="004F5813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embedSystemFonts/>
  <w:hideSpellingErrors/>
  <w:activeWritingStyle w:appName="MSWord" w:lang="en-US" w:vendorID="8" w:dllVersion="513" w:checkStyle="0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739"/>
    <w:rsid w:val="0001132A"/>
    <w:rsid w:val="0001789C"/>
    <w:rsid w:val="00071195"/>
    <w:rsid w:val="00072523"/>
    <w:rsid w:val="000756CE"/>
    <w:rsid w:val="00075CF2"/>
    <w:rsid w:val="00091076"/>
    <w:rsid w:val="000A7967"/>
    <w:rsid w:val="000C31C1"/>
    <w:rsid w:val="000E6117"/>
    <w:rsid w:val="000F5B9A"/>
    <w:rsid w:val="00107BE7"/>
    <w:rsid w:val="00113B7D"/>
    <w:rsid w:val="001255F6"/>
    <w:rsid w:val="0015293D"/>
    <w:rsid w:val="00181414"/>
    <w:rsid w:val="001B6DEB"/>
    <w:rsid w:val="001D5665"/>
    <w:rsid w:val="001F5B63"/>
    <w:rsid w:val="0020091B"/>
    <w:rsid w:val="002024F9"/>
    <w:rsid w:val="00204263"/>
    <w:rsid w:val="0021242C"/>
    <w:rsid w:val="00245397"/>
    <w:rsid w:val="002558E3"/>
    <w:rsid w:val="0027018A"/>
    <w:rsid w:val="00272B7F"/>
    <w:rsid w:val="0027747A"/>
    <w:rsid w:val="002A0046"/>
    <w:rsid w:val="002A1A76"/>
    <w:rsid w:val="002A6DFA"/>
    <w:rsid w:val="002B04DD"/>
    <w:rsid w:val="002B438C"/>
    <w:rsid w:val="002B5586"/>
    <w:rsid w:val="002B7A93"/>
    <w:rsid w:val="002C3F98"/>
    <w:rsid w:val="002D1BFF"/>
    <w:rsid w:val="002E3C14"/>
    <w:rsid w:val="002F61EA"/>
    <w:rsid w:val="00317AA4"/>
    <w:rsid w:val="00317ACB"/>
    <w:rsid w:val="003202DA"/>
    <w:rsid w:val="00331041"/>
    <w:rsid w:val="00357F8C"/>
    <w:rsid w:val="00364F5B"/>
    <w:rsid w:val="003738B7"/>
    <w:rsid w:val="0038017A"/>
    <w:rsid w:val="0039635B"/>
    <w:rsid w:val="003B1CBB"/>
    <w:rsid w:val="003F0D00"/>
    <w:rsid w:val="003F1CA9"/>
    <w:rsid w:val="003F590A"/>
    <w:rsid w:val="0041250E"/>
    <w:rsid w:val="00436DAA"/>
    <w:rsid w:val="0044030B"/>
    <w:rsid w:val="00450E05"/>
    <w:rsid w:val="004609BF"/>
    <w:rsid w:val="004708C0"/>
    <w:rsid w:val="004A1C83"/>
    <w:rsid w:val="004C2CB3"/>
    <w:rsid w:val="004C6F32"/>
    <w:rsid w:val="004F5813"/>
    <w:rsid w:val="005267B3"/>
    <w:rsid w:val="005328BF"/>
    <w:rsid w:val="0056461A"/>
    <w:rsid w:val="0056749E"/>
    <w:rsid w:val="00584DD6"/>
    <w:rsid w:val="005A3BC2"/>
    <w:rsid w:val="005F203E"/>
    <w:rsid w:val="006509AD"/>
    <w:rsid w:val="00657ABC"/>
    <w:rsid w:val="00660DDD"/>
    <w:rsid w:val="00675765"/>
    <w:rsid w:val="00680D41"/>
    <w:rsid w:val="006A0206"/>
    <w:rsid w:val="006C3662"/>
    <w:rsid w:val="006C4635"/>
    <w:rsid w:val="00702104"/>
    <w:rsid w:val="00742834"/>
    <w:rsid w:val="007509F2"/>
    <w:rsid w:val="00751B34"/>
    <w:rsid w:val="00766729"/>
    <w:rsid w:val="00771AF9"/>
    <w:rsid w:val="007739CC"/>
    <w:rsid w:val="00791B48"/>
    <w:rsid w:val="007A10F7"/>
    <w:rsid w:val="007B165A"/>
    <w:rsid w:val="007B64A2"/>
    <w:rsid w:val="007E0028"/>
    <w:rsid w:val="007F4385"/>
    <w:rsid w:val="00804843"/>
    <w:rsid w:val="00823E63"/>
    <w:rsid w:val="00834C4A"/>
    <w:rsid w:val="008400CE"/>
    <w:rsid w:val="00845042"/>
    <w:rsid w:val="00846BC6"/>
    <w:rsid w:val="00847FCF"/>
    <w:rsid w:val="00851417"/>
    <w:rsid w:val="00864F9D"/>
    <w:rsid w:val="00866058"/>
    <w:rsid w:val="008A469E"/>
    <w:rsid w:val="008D689B"/>
    <w:rsid w:val="008E5457"/>
    <w:rsid w:val="00901A8F"/>
    <w:rsid w:val="00905497"/>
    <w:rsid w:val="00907483"/>
    <w:rsid w:val="00924413"/>
    <w:rsid w:val="0097002A"/>
    <w:rsid w:val="00970E9C"/>
    <w:rsid w:val="00986DF7"/>
    <w:rsid w:val="00991652"/>
    <w:rsid w:val="009B3BC5"/>
    <w:rsid w:val="009B40C2"/>
    <w:rsid w:val="009B4571"/>
    <w:rsid w:val="009D5E63"/>
    <w:rsid w:val="009F5A6B"/>
    <w:rsid w:val="00A02E4F"/>
    <w:rsid w:val="00A131EE"/>
    <w:rsid w:val="00A1542E"/>
    <w:rsid w:val="00A21FAF"/>
    <w:rsid w:val="00A81A78"/>
    <w:rsid w:val="00AC2790"/>
    <w:rsid w:val="00AE2B70"/>
    <w:rsid w:val="00B204CA"/>
    <w:rsid w:val="00B23051"/>
    <w:rsid w:val="00B27C9A"/>
    <w:rsid w:val="00B36D61"/>
    <w:rsid w:val="00B40808"/>
    <w:rsid w:val="00B40A68"/>
    <w:rsid w:val="00B477A2"/>
    <w:rsid w:val="00B742F8"/>
    <w:rsid w:val="00B86339"/>
    <w:rsid w:val="00BB2C38"/>
    <w:rsid w:val="00BB7F7E"/>
    <w:rsid w:val="00BD17F9"/>
    <w:rsid w:val="00BD61B1"/>
    <w:rsid w:val="00BF0A7E"/>
    <w:rsid w:val="00BF533D"/>
    <w:rsid w:val="00C20995"/>
    <w:rsid w:val="00C218AD"/>
    <w:rsid w:val="00C305DD"/>
    <w:rsid w:val="00C523F1"/>
    <w:rsid w:val="00C57784"/>
    <w:rsid w:val="00C65C53"/>
    <w:rsid w:val="00C67032"/>
    <w:rsid w:val="00C67ECB"/>
    <w:rsid w:val="00C92921"/>
    <w:rsid w:val="00CA396B"/>
    <w:rsid w:val="00CB3182"/>
    <w:rsid w:val="00CD3A76"/>
    <w:rsid w:val="00CF4925"/>
    <w:rsid w:val="00D018F1"/>
    <w:rsid w:val="00D04614"/>
    <w:rsid w:val="00D2408A"/>
    <w:rsid w:val="00D31285"/>
    <w:rsid w:val="00D33060"/>
    <w:rsid w:val="00D42869"/>
    <w:rsid w:val="00D43F13"/>
    <w:rsid w:val="00D51814"/>
    <w:rsid w:val="00D51A4A"/>
    <w:rsid w:val="00D5239A"/>
    <w:rsid w:val="00D6425C"/>
    <w:rsid w:val="00D65485"/>
    <w:rsid w:val="00D862A7"/>
    <w:rsid w:val="00DB31D2"/>
    <w:rsid w:val="00E1058D"/>
    <w:rsid w:val="00E20F8B"/>
    <w:rsid w:val="00E22AF3"/>
    <w:rsid w:val="00E252B7"/>
    <w:rsid w:val="00E31263"/>
    <w:rsid w:val="00E72D8F"/>
    <w:rsid w:val="00E774BD"/>
    <w:rsid w:val="00EC28B1"/>
    <w:rsid w:val="00EE0B89"/>
    <w:rsid w:val="00EE265A"/>
    <w:rsid w:val="00EF621E"/>
    <w:rsid w:val="00F22067"/>
    <w:rsid w:val="00F24CF0"/>
    <w:rsid w:val="00F25AD4"/>
    <w:rsid w:val="00F40739"/>
    <w:rsid w:val="00F413DE"/>
    <w:rsid w:val="00F51324"/>
    <w:rsid w:val="00F643A8"/>
    <w:rsid w:val="00FA6137"/>
    <w:rsid w:val="00FB2920"/>
    <w:rsid w:val="00FD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339"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F22067"/>
    <w:pPr>
      <w:spacing w:before="220" w:line="220" w:lineRule="atLeast"/>
    </w:pPr>
    <w:rPr>
      <w:rFonts w:ascii="Times New Roman" w:hAnsi="Times New Roman"/>
      <w:b/>
      <w:smallCaps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 w:val="0"/>
      <w:spacing w:val="0"/>
    </w:rPr>
  </w:style>
  <w:style w:type="table" w:styleId="TableGrid">
    <w:name w:val="Table Grid"/>
    <w:basedOn w:val="TableNormal"/>
    <w:rsid w:val="002B0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F0980-7A3D-4F97-B4F8-3AA9F93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2</TotalTime>
  <Pages>3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aryabova</dc:creator>
  <cp:lastModifiedBy>Ram</cp:lastModifiedBy>
  <cp:revision>2</cp:revision>
  <cp:lastPrinted>2000-07-12T00:12:00Z</cp:lastPrinted>
  <dcterms:created xsi:type="dcterms:W3CDTF">2011-12-06T00:54:00Z</dcterms:created>
  <dcterms:modified xsi:type="dcterms:W3CDTF">2011-12-06T00:54:00Z</dcterms:modified>
</cp:coreProperties>
</file>