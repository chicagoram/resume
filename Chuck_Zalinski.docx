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826" w:rsidRDefault="00390DF2">
      <w:pPr>
        <w:pStyle w:val="Name"/>
      </w:pPr>
      <w:r>
        <w:rPr>
          <w:noProof/>
        </w:rPr>
        <w:pict>
          <v:line id="Line 11" o:spid="_x0000_s1026" style="position:absolute;z-index:251656704;visibility:visible" from="-18pt,-15.15pt" to="-18pt,6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jXEwIAACoEAAAOAAAAZHJzL2Uyb0RvYy54bWysU8GO2jAQvVfqP1i+QxKgKUSEVUWgF9pF&#10;2u0HGNshVh3bsg0BVf33jp1AS3upql5sjz3z5s2b8fLp0kp05tYJrUqcjVOMuKKaCXUs8ZfX7WiO&#10;kfNEMSK14iW+coefVm/fLDtT8IlutGTcIgBRruhMiRvvTZEkjja8JW6sDVfwWGvbEg+mPSbMkg7Q&#10;W5lM0jRPOm2ZsZpy5+C26h/xKuLXNaf+ua4d90iWGLj5uNq4HsKarJakOFpiGkEHGuQfWLREKEh6&#10;h6qIJ+hkxR9QraBWO137MdVtoutaUB5rgGqy9LdqXhpieKwFxHHmLpP7f7D083lvkWAlnmKkSAst&#10;2gnFUZYFaTrjCvBYq70NxdGLejE7Tb86pPS6IerII8XXq4G4GJE8hATDGUhw6D5pBj7k5HXU6VLb&#10;NkCCAugS23G9t4NfPKL9JYXbRQrSvH8X+CSkuAUa6/xHrlsUDiWWQDoCk/PO+d715hLyKL0VUsZu&#10;S4W6Eud5DpjhyWkpWHiNhj0e1tKiM4GBWSym0zwfEj+4WX1SLKI1nLDNcPZEyP4MRKUKeFAL8BlO&#10;/UR8W6SLzXwzn41mk3wzmqVVNfqwXc9G+RbKrKbVel1l3wO1bFY0gjGuArvbdGazv+v+8E/6ubrP&#10;512H5BE9agtkb3skHZsZ+tdPwkGz694GbUNfYSCj8/B5wsT/akevn1989QMAAP//AwBQSwMEFAAG&#10;AAgAAAAhACWCC9LeAAAADAEAAA8AAABkcnMvZG93bnJldi54bWxMj81OwzAQhO9IvIO1SNxamxoV&#10;CHEqhMShVEJqy4HjJl7iiNiOYrcNb89WHOC2P6OZb8rV5HtxpDF1MRi4mSsQFJpou9AaeN+/zO5B&#10;pIzBYh8DGfimBKvq8qLEwsZT2NJxl1vBJiEVaMDlPBRSpsaRxzSPAwX+fcbRY+Z1bKUd8cTmvpcL&#10;pZbSYxc4weFAz46ar93Bc65CtV5vldYfG3e3f7vdvDZNbcz11fT0CCLTlP/EcMZndKiYqY6HYJPo&#10;Dcz0krvk86A0CFb8XmqW6ge1AFmV8n+J6gcAAP//AwBQSwECLQAUAAYACAAAACEAtoM4kv4AAADh&#10;AQAAEwAAAAAAAAAAAAAAAAAAAAAAW0NvbnRlbnRfVHlwZXNdLnhtbFBLAQItABQABgAIAAAAIQA4&#10;/SH/1gAAAJQBAAALAAAAAAAAAAAAAAAAAC8BAABfcmVscy8ucmVsc1BLAQItABQABgAIAAAAIQBo&#10;1HjXEwIAACoEAAAOAAAAAAAAAAAAAAAAAC4CAABkcnMvZTJvRG9jLnhtbFBLAQItABQABgAIAAAA&#10;IQAlggvS3gAAAAwBAAAPAAAAAAAAAAAAAAAAAG0EAABkcnMvZG93bnJldi54bWxQSwUGAAAAAAQA&#10;BADzAAAAeAUAAAAA&#10;" strokecolor="#936" strokeweight="5.25pt"/>
        </w:pict>
      </w:r>
      <w:r w:rsidR="001D4B44">
        <w:rPr>
          <w:noProof/>
        </w:rPr>
        <w:t>Charles (Chuck) Zalinski</w:t>
      </w:r>
    </w:p>
    <w:p w:rsidR="00980826" w:rsidRDefault="00390DF2">
      <w:pPr>
        <w:pStyle w:val="Address"/>
      </w:pPr>
      <w:r>
        <w:rPr>
          <w:noProof/>
        </w:rPr>
        <w:pict>
          <v:line id="Line 12" o:spid="_x0000_s1027" style="position:absolute;left:0;text-align:left;z-index:251657728;visibility:visible" from="-45pt,20.15pt" to="49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t3FQ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ElrTG1dARKV2NhRHz+rFbDX97pDSVUvUgUeKrxcDeVnISN6khI0zcMG+/6wZxJCj17FP&#10;58Z2ARI6gM5RjstdDn72iMLhbD6dpymoRgdfQooh0VjnP3HdoWCUWALpCExOW+cDEVIMIeEepTdC&#10;yqi2VKgv8TQF7JjhtBQseEOcs4d9JS06ERiYJ/gWi1gWeB7DrD4qFtFaTtj6Znsi5NWG26UKeFAL&#10;8LlZ14n4sUgX6/l6no/yyWw9ytO6Hn3cVPlotsk+TOunuqrq7GegluVFKxjjKrAbpjPL/0792zu5&#10;ztV9Pu99SN6ix4YB2eEfSUcxg37XSdhrdtnZQWQYyBh8ezxh4h/3YD8+8dUvAAAA//8DAFBLAwQU&#10;AAYACAAAACEA6Z3fgt4AAAAJAQAADwAAAGRycy9kb3ducmV2LnhtbEyPQU/CQBCF7yb+h82YeINd&#10;EQnUbgmYeDASE4oaj0N3aBu6s013gfrvXfUAx3nz8t730nlvG3GkzteONdwNFQjiwpmaSw3vm+fB&#10;FIQPyAYbx6ThmzzMs+urFBPjTrymYx5KEUPYJ6ihCqFNpPRFRRb90LXE8bdzncUQz66UpsNTDLeN&#10;HCk1kRZrjg0VtvRUUbHPD1ZD//W5muLL63I0WbyN5cduhflDofXtTb94BBGoD2cz/OJHdMgi09Yd&#10;2HjRaBjMVNwSNIzVPYhomP0J239BZqm8XJD9AAAA//8DAFBLAQItABQABgAIAAAAIQC2gziS/gAA&#10;AOEBAAATAAAAAAAAAAAAAAAAAAAAAABbQ29udGVudF9UeXBlc10ueG1sUEsBAi0AFAAGAAgAAAAh&#10;ADj9If/WAAAAlAEAAAsAAAAAAAAAAAAAAAAALwEAAF9yZWxzLy5yZWxzUEsBAi0AFAAGAAgAAAAh&#10;AEWAy3cVAgAAKgQAAA4AAAAAAAAAAAAAAAAALgIAAGRycy9lMm9Eb2MueG1sUEsBAi0AFAAGAAgA&#10;AAAhAOmd34LeAAAACQEAAA8AAAAAAAAAAAAAAAAAbwQAAGRycy9kb3ducmV2LnhtbFBLBQYAAAAA&#10;BAAEAPMAAAB6BQAAAAA=&#10;" strokecolor="#339" strokeweight="4pt"/>
        </w:pict>
      </w:r>
      <w:r w:rsidR="001D4B44">
        <w:rPr>
          <w:noProof/>
        </w:rPr>
        <w:t>8055 171</w:t>
      </w:r>
      <w:r w:rsidR="001D4B44" w:rsidRPr="001D4B44">
        <w:rPr>
          <w:noProof/>
          <w:vertAlign w:val="superscript"/>
        </w:rPr>
        <w:t>st</w:t>
      </w:r>
      <w:r w:rsidR="001D4B44">
        <w:rPr>
          <w:noProof/>
        </w:rPr>
        <w:t xml:space="preserve"> Ave NE</w:t>
      </w:r>
      <w:r w:rsidR="00117C04">
        <w:t xml:space="preserve"> </w:t>
      </w:r>
      <w:r w:rsidR="00117C04">
        <w:sym w:font="Wingdings" w:char="F0A7"/>
      </w:r>
      <w:r w:rsidR="00117C04">
        <w:t xml:space="preserve"> </w:t>
      </w:r>
      <w:r w:rsidR="001D4B44">
        <w:t>Redmond</w:t>
      </w:r>
      <w:r w:rsidR="00117C04">
        <w:t xml:space="preserve">, </w:t>
      </w:r>
      <w:r w:rsidR="001D4B44">
        <w:t>WA</w:t>
      </w:r>
      <w:r w:rsidR="00117C04">
        <w:t xml:space="preserve"> </w:t>
      </w:r>
      <w:r w:rsidR="001D4B44">
        <w:t>98052</w:t>
      </w:r>
      <w:r w:rsidR="00117C04">
        <w:t xml:space="preserve"> </w:t>
      </w:r>
      <w:r w:rsidR="00117C04">
        <w:sym w:font="Wingdings" w:char="F0A7"/>
      </w:r>
      <w:r w:rsidR="00117C04">
        <w:t xml:space="preserve"> Phone: </w:t>
      </w:r>
      <w:r w:rsidR="001D4B44">
        <w:t>425-883-7363</w:t>
      </w:r>
      <w:r w:rsidR="00117C04">
        <w:t xml:space="preserve"> </w:t>
      </w:r>
      <w:r w:rsidR="00117C04">
        <w:sym w:font="Wingdings" w:char="F0A7"/>
      </w:r>
      <w:r w:rsidR="00117C04">
        <w:t xml:space="preserve"> </w:t>
      </w:r>
      <w:r w:rsidR="001D4B44">
        <w:t>c_zalinski</w:t>
      </w:r>
      <w:r w:rsidR="00117C04">
        <w:t>@</w:t>
      </w:r>
      <w:r w:rsidR="001D4B44">
        <w:t>hotmail</w:t>
      </w:r>
      <w:r w:rsidR="00117C04">
        <w:t xml:space="preserve">.com </w:t>
      </w:r>
    </w:p>
    <w:p w:rsidR="00980826" w:rsidRPr="00111C50" w:rsidRDefault="001D4B44">
      <w:pPr>
        <w:pStyle w:val="ResumeTitle"/>
        <w:rPr>
          <w:sz w:val="28"/>
        </w:rPr>
      </w:pPr>
      <w:r w:rsidRPr="00111C50">
        <w:rPr>
          <w:sz w:val="28"/>
        </w:rPr>
        <w:t>Professional Profile</w:t>
      </w:r>
    </w:p>
    <w:p w:rsidR="001D4B44" w:rsidRPr="001B0021" w:rsidRDefault="001D4B44" w:rsidP="00844022">
      <w:pPr>
        <w:pStyle w:val="ListParagraph"/>
        <w:numPr>
          <w:ilvl w:val="0"/>
          <w:numId w:val="4"/>
        </w:numPr>
      </w:pPr>
      <w:r>
        <w:t>20 years</w:t>
      </w:r>
      <w:r w:rsidR="00251FFE">
        <w:t>’</w:t>
      </w:r>
      <w:r>
        <w:t xml:space="preserve"> experience in software and hardware engineering and development</w:t>
      </w:r>
    </w:p>
    <w:p w:rsidR="001D4B44" w:rsidRPr="008921BE" w:rsidRDefault="001D4B44" w:rsidP="00844022">
      <w:pPr>
        <w:pStyle w:val="ListParagraph"/>
        <w:numPr>
          <w:ilvl w:val="0"/>
          <w:numId w:val="4"/>
        </w:numPr>
      </w:pPr>
      <w:r>
        <w:t>6 ½ years</w:t>
      </w:r>
      <w:r w:rsidR="00251FFE">
        <w:t>’</w:t>
      </w:r>
      <w:r>
        <w:t xml:space="preserve"> experience in project management, product specification and customer liaison</w:t>
      </w:r>
    </w:p>
    <w:p w:rsidR="001D4B44" w:rsidRDefault="001D4B44" w:rsidP="00844022">
      <w:pPr>
        <w:pStyle w:val="ListParagraph"/>
        <w:numPr>
          <w:ilvl w:val="0"/>
          <w:numId w:val="4"/>
        </w:numPr>
      </w:pPr>
      <w:r>
        <w:t>Master’s degree from the University of Michigan, Ann Arbor</w:t>
      </w:r>
    </w:p>
    <w:p w:rsidR="001D4B44" w:rsidRPr="008921BE" w:rsidRDefault="001D4B44" w:rsidP="00844022">
      <w:pPr>
        <w:pStyle w:val="ListParagraph"/>
        <w:numPr>
          <w:ilvl w:val="1"/>
          <w:numId w:val="4"/>
        </w:numPr>
      </w:pPr>
      <w:r>
        <w:t xml:space="preserve">Electrical Engineering Systems: specializing in </w:t>
      </w:r>
      <w:r w:rsidR="001F3876">
        <w:t xml:space="preserve">data compression (especially Vector Quantization), </w:t>
      </w:r>
      <w:r w:rsidR="00AC67A8">
        <w:t xml:space="preserve">signal &amp; image processing, </w:t>
      </w:r>
      <w:r>
        <w:t>information theory</w:t>
      </w:r>
      <w:r w:rsidR="00AC67A8">
        <w:t xml:space="preserve"> and probability</w:t>
      </w:r>
    </w:p>
    <w:p w:rsidR="0070209A" w:rsidRPr="00111C50" w:rsidRDefault="0070209A">
      <w:pPr>
        <w:pStyle w:val="ResumeSectionHeaders"/>
        <w:rPr>
          <w:sz w:val="28"/>
        </w:rPr>
      </w:pPr>
      <w:r w:rsidRPr="00111C50">
        <w:rPr>
          <w:sz w:val="28"/>
        </w:rPr>
        <w:t>University Education</w:t>
      </w:r>
    </w:p>
    <w:p w:rsidR="0070209A" w:rsidRDefault="0070209A" w:rsidP="00844022">
      <w:pPr>
        <w:pStyle w:val="ListParagraph"/>
        <w:numPr>
          <w:ilvl w:val="0"/>
          <w:numId w:val="7"/>
        </w:numPr>
      </w:pPr>
      <w:r>
        <w:t>MSEE: Systems, University of Michigan, Ann Arbor (Rackham Scholar)</w:t>
      </w:r>
    </w:p>
    <w:p w:rsidR="0070209A" w:rsidRDefault="0070209A" w:rsidP="00844022">
      <w:pPr>
        <w:pStyle w:val="ListParagraph"/>
        <w:numPr>
          <w:ilvl w:val="0"/>
          <w:numId w:val="7"/>
        </w:numPr>
      </w:pPr>
      <w:r>
        <w:t>BSEE, Wayne State University, Detroit (Merit Scholar)</w:t>
      </w:r>
    </w:p>
    <w:p w:rsidR="005D0648" w:rsidRPr="006E7DF8" w:rsidRDefault="0070209A" w:rsidP="006E7DF8">
      <w:pPr>
        <w:pStyle w:val="ListParagraph"/>
        <w:numPr>
          <w:ilvl w:val="0"/>
          <w:numId w:val="7"/>
        </w:numPr>
      </w:pPr>
      <w:r>
        <w:t>University of Washington: Some graduate-level coursework in computer science (algorithms, software engineering)</w:t>
      </w:r>
    </w:p>
    <w:p w:rsidR="00980826" w:rsidRPr="00111C50" w:rsidRDefault="001D4B44">
      <w:pPr>
        <w:pStyle w:val="ResumeSectionHeaders"/>
        <w:rPr>
          <w:sz w:val="28"/>
        </w:rPr>
      </w:pPr>
      <w:r w:rsidRPr="00111C50">
        <w:rPr>
          <w:sz w:val="28"/>
        </w:rPr>
        <w:t>Technical</w:t>
      </w:r>
      <w:r w:rsidR="00117C04" w:rsidRPr="00111C50">
        <w:rPr>
          <w:sz w:val="28"/>
        </w:rPr>
        <w:t xml:space="preserve"> </w:t>
      </w:r>
      <w:r w:rsidRPr="00111C50">
        <w:rPr>
          <w:sz w:val="28"/>
        </w:rPr>
        <w:t>Skills</w:t>
      </w:r>
    </w:p>
    <w:p w:rsidR="001D4B44" w:rsidRDefault="001D4B44" w:rsidP="00844022">
      <w:pPr>
        <w:pStyle w:val="ListParagraph"/>
        <w:numPr>
          <w:ilvl w:val="0"/>
          <w:numId w:val="5"/>
        </w:numPr>
      </w:pPr>
      <w:r w:rsidRPr="001D4B44">
        <w:rPr>
          <w:i/>
        </w:rPr>
        <w:t>Expert software developer:</w:t>
      </w:r>
      <w:r w:rsidRPr="001D4B44">
        <w:t xml:space="preserve"> C#, </w:t>
      </w:r>
      <w:r w:rsidR="00071948">
        <w:t>C/</w:t>
      </w:r>
      <w:r w:rsidRPr="001D4B44">
        <w:t xml:space="preserve">C++, </w:t>
      </w:r>
      <w:r w:rsidR="002C1F46">
        <w:t xml:space="preserve">some assembly, </w:t>
      </w:r>
      <w:r w:rsidRPr="001D4B44">
        <w:t>Object-Oriented analys</w:t>
      </w:r>
      <w:r w:rsidR="00E75CD6">
        <w:t>is and design, and UML modeling.</w:t>
      </w:r>
    </w:p>
    <w:p w:rsidR="00E75CD6" w:rsidRPr="001D4B44" w:rsidRDefault="00E75CD6" w:rsidP="00844022">
      <w:pPr>
        <w:pStyle w:val="ListParagraph"/>
        <w:numPr>
          <w:ilvl w:val="0"/>
          <w:numId w:val="5"/>
        </w:numPr>
      </w:pPr>
      <w:r>
        <w:rPr>
          <w:i/>
        </w:rPr>
        <w:t>Multi-</w:t>
      </w:r>
      <w:r w:rsidR="00FB41E4">
        <w:rPr>
          <w:i/>
        </w:rPr>
        <w:t>threading &amp; Concurrent Programming</w:t>
      </w:r>
      <w:r>
        <w:t xml:space="preserve"> </w:t>
      </w:r>
    </w:p>
    <w:p w:rsidR="001D4B44" w:rsidRPr="001D4B44" w:rsidRDefault="001D4B44" w:rsidP="00844022">
      <w:pPr>
        <w:pStyle w:val="ListParagraph"/>
        <w:numPr>
          <w:ilvl w:val="0"/>
          <w:numId w:val="5"/>
        </w:numPr>
      </w:pPr>
      <w:r w:rsidRPr="001D4B44">
        <w:rPr>
          <w:i/>
        </w:rPr>
        <w:t xml:space="preserve">Device Drivers &amp; Boot Loaders: </w:t>
      </w:r>
      <w:r w:rsidRPr="001D4B44">
        <w:t>Windows CE (DVD playback, ATA-IDE, GPIO, I2C)</w:t>
      </w:r>
    </w:p>
    <w:p w:rsidR="001D4B44" w:rsidRDefault="001D4B44" w:rsidP="00844022">
      <w:pPr>
        <w:pStyle w:val="ListParagraph"/>
        <w:numPr>
          <w:ilvl w:val="0"/>
          <w:numId w:val="5"/>
        </w:numPr>
      </w:pPr>
      <w:r w:rsidRPr="001D4B44">
        <w:rPr>
          <w:i/>
        </w:rPr>
        <w:t xml:space="preserve">OS Platforms: </w:t>
      </w:r>
      <w:r w:rsidRPr="001D4B44">
        <w:t>Windows, Windows CE &amp; Mobile, Solaris, MSR Singularity</w:t>
      </w:r>
    </w:p>
    <w:p w:rsidR="00D77AE9" w:rsidRPr="001D4B44" w:rsidRDefault="00D77AE9" w:rsidP="00844022">
      <w:pPr>
        <w:pStyle w:val="ListParagraph"/>
        <w:numPr>
          <w:ilvl w:val="0"/>
          <w:numId w:val="5"/>
        </w:numPr>
      </w:pPr>
      <w:r>
        <w:rPr>
          <w:i/>
        </w:rPr>
        <w:t>Web</w:t>
      </w:r>
      <w:r>
        <w:t xml:space="preserve"> </w:t>
      </w:r>
      <w:r>
        <w:rPr>
          <w:i/>
        </w:rPr>
        <w:t>D</w:t>
      </w:r>
      <w:r w:rsidRPr="00D77AE9">
        <w:rPr>
          <w:i/>
        </w:rPr>
        <w:t>evelopment</w:t>
      </w:r>
      <w:r>
        <w:t>: C# MVC, PHP, Drupal 7</w:t>
      </w:r>
    </w:p>
    <w:p w:rsidR="00660927" w:rsidRDefault="00660927" w:rsidP="00660927">
      <w:pPr>
        <w:pStyle w:val="ListParagraph"/>
        <w:numPr>
          <w:ilvl w:val="0"/>
          <w:numId w:val="5"/>
        </w:numPr>
      </w:pPr>
      <w:r>
        <w:rPr>
          <w:i/>
        </w:rPr>
        <w:t>Web S</w:t>
      </w:r>
      <w:r w:rsidRPr="00B70B1A">
        <w:rPr>
          <w:i/>
        </w:rPr>
        <w:t>kills</w:t>
      </w:r>
      <w:r>
        <w:rPr>
          <w:i/>
        </w:rPr>
        <w:t xml:space="preserve"> (intermediate)</w:t>
      </w:r>
      <w:r w:rsidRPr="00B70B1A">
        <w:rPr>
          <w:i/>
        </w:rPr>
        <w:t>:</w:t>
      </w:r>
      <w:r>
        <w:t xml:space="preserve"> CSS &amp; HTML, SQL Database</w:t>
      </w:r>
    </w:p>
    <w:p w:rsidR="00E05489" w:rsidRPr="00E05489" w:rsidRDefault="00E05489" w:rsidP="00844022">
      <w:pPr>
        <w:pStyle w:val="ListParagraph"/>
        <w:numPr>
          <w:ilvl w:val="0"/>
          <w:numId w:val="5"/>
        </w:numPr>
      </w:pPr>
      <w:r>
        <w:rPr>
          <w:i/>
        </w:rPr>
        <w:t>Image &amp; Video Compression:</w:t>
      </w:r>
      <w:r>
        <w:t xml:space="preserve"> JPEG, JBIG &amp; CCITT image coding standard knowledge (Applied </w:t>
      </w:r>
      <w:r w:rsidR="00B67B97">
        <w:t>R&amp;D</w:t>
      </w:r>
      <w:r>
        <w:t>). MPEG-2 &amp; DVD video standards (device driver implementation).</w:t>
      </w:r>
      <w:r w:rsidR="001F3876">
        <w:t xml:space="preserve"> Huffman/Entropy coding, </w:t>
      </w:r>
      <w:r w:rsidR="002D73A0">
        <w:t xml:space="preserve">Arithmetic coding, </w:t>
      </w:r>
      <w:r w:rsidR="001F3876">
        <w:t>Vector Quantization, image scaling algorithms.</w:t>
      </w:r>
    </w:p>
    <w:p w:rsidR="001D4B44" w:rsidRPr="001D4B44" w:rsidRDefault="001D4B44" w:rsidP="00844022">
      <w:pPr>
        <w:pStyle w:val="ListParagraph"/>
        <w:numPr>
          <w:ilvl w:val="0"/>
          <w:numId w:val="5"/>
        </w:numPr>
      </w:pPr>
      <w:r w:rsidRPr="001D4B44">
        <w:rPr>
          <w:i/>
        </w:rPr>
        <w:t>Electrical Hardware:</w:t>
      </w:r>
      <w:r w:rsidRPr="001D4B44">
        <w:t xml:space="preserve"> understand electrical schematics; use logic analyzers, oscilloscopes, spectrum analyzers; design and layout of digital hardware.</w:t>
      </w:r>
    </w:p>
    <w:p w:rsidR="001D4B44" w:rsidRPr="001D4B44" w:rsidRDefault="001D4B44" w:rsidP="00844022">
      <w:pPr>
        <w:pStyle w:val="ListParagraph"/>
        <w:numPr>
          <w:ilvl w:val="0"/>
          <w:numId w:val="5"/>
        </w:numPr>
      </w:pPr>
      <w:r w:rsidRPr="001D4B44">
        <w:rPr>
          <w:i/>
        </w:rPr>
        <w:t>Specification Writing:</w:t>
      </w:r>
      <w:r w:rsidRPr="001D4B44">
        <w:t xml:space="preserve"> Functional and technical requirements including formal Use Case modeling.</w:t>
      </w:r>
    </w:p>
    <w:p w:rsidR="001D4B44" w:rsidRPr="001D4B44" w:rsidRDefault="001D4B44" w:rsidP="00844022">
      <w:pPr>
        <w:pStyle w:val="ListParagraph"/>
        <w:numPr>
          <w:ilvl w:val="0"/>
          <w:numId w:val="5"/>
        </w:numPr>
      </w:pPr>
      <w:r w:rsidRPr="001D4B44">
        <w:rPr>
          <w:i/>
        </w:rPr>
        <w:t>Graduate-level applied mathematics education:</w:t>
      </w:r>
      <w:r w:rsidRPr="001D4B44">
        <w:t xml:space="preserve"> probability, statistics, linear systems, signal &amp; image processing, information theory, data compression</w:t>
      </w:r>
    </w:p>
    <w:p w:rsidR="001D4B44" w:rsidRPr="00111C50" w:rsidRDefault="001D4B44" w:rsidP="001D4B44">
      <w:pPr>
        <w:pStyle w:val="ResumeSectionHeaders"/>
        <w:rPr>
          <w:sz w:val="28"/>
        </w:rPr>
      </w:pPr>
      <w:r w:rsidRPr="00111C50">
        <w:rPr>
          <w:sz w:val="28"/>
        </w:rPr>
        <w:t>Project Management Skills</w:t>
      </w:r>
    </w:p>
    <w:p w:rsidR="001D4B44" w:rsidRDefault="001D4B44" w:rsidP="00844022">
      <w:pPr>
        <w:pStyle w:val="ListParagraph"/>
        <w:numPr>
          <w:ilvl w:val="0"/>
          <w:numId w:val="6"/>
        </w:numPr>
      </w:pPr>
      <w:r>
        <w:t>3 years Agile project management (Scum with 2 years as Scrum-master)</w:t>
      </w:r>
    </w:p>
    <w:p w:rsidR="001D4B44" w:rsidRDefault="001D4B44" w:rsidP="00844022">
      <w:pPr>
        <w:pStyle w:val="ListParagraph"/>
        <w:numPr>
          <w:ilvl w:val="0"/>
          <w:numId w:val="6"/>
        </w:numPr>
      </w:pPr>
      <w:r>
        <w:t xml:space="preserve">3 ½ years in the “Program Manager” role at Microsoft with these duties: </w:t>
      </w:r>
    </w:p>
    <w:p w:rsidR="001D4B44" w:rsidRDefault="001D4B44" w:rsidP="00844022">
      <w:pPr>
        <w:pStyle w:val="ListParagraph"/>
        <w:numPr>
          <w:ilvl w:val="1"/>
          <w:numId w:val="6"/>
        </w:numPr>
      </w:pPr>
      <w:r>
        <w:t>Product vision and specification</w:t>
      </w:r>
    </w:p>
    <w:p w:rsidR="001D4B44" w:rsidRDefault="001D4B44" w:rsidP="00844022">
      <w:pPr>
        <w:pStyle w:val="ListParagraph"/>
        <w:numPr>
          <w:ilvl w:val="1"/>
          <w:numId w:val="6"/>
        </w:numPr>
      </w:pPr>
      <w:r>
        <w:t>Customer advocate and liaison</w:t>
      </w:r>
    </w:p>
    <w:p w:rsidR="001D4B44" w:rsidRDefault="001D4B44" w:rsidP="00844022">
      <w:pPr>
        <w:pStyle w:val="ListParagraph"/>
        <w:numPr>
          <w:ilvl w:val="1"/>
          <w:numId w:val="6"/>
        </w:numPr>
      </w:pPr>
      <w:r>
        <w:t>Project manager and team coordinator (traditional &amp; agile “Scrum” methodologies)</w:t>
      </w:r>
    </w:p>
    <w:p w:rsidR="001D4B44" w:rsidRDefault="001D4B44" w:rsidP="00844022">
      <w:pPr>
        <w:pStyle w:val="ListParagraph"/>
        <w:numPr>
          <w:ilvl w:val="1"/>
          <w:numId w:val="6"/>
        </w:numPr>
      </w:pPr>
      <w:r>
        <w:t>Resource prioritization and negotiation</w:t>
      </w:r>
    </w:p>
    <w:p w:rsidR="001D4B44" w:rsidRDefault="001D4B44" w:rsidP="00844022">
      <w:pPr>
        <w:pStyle w:val="ListParagraph"/>
        <w:numPr>
          <w:ilvl w:val="1"/>
          <w:numId w:val="6"/>
        </w:numPr>
      </w:pPr>
      <w:r>
        <w:t>Communications to management and external customers</w:t>
      </w:r>
    </w:p>
    <w:p w:rsidR="001D4B44" w:rsidRDefault="001D4B44" w:rsidP="00844022">
      <w:pPr>
        <w:pStyle w:val="ListParagraph"/>
        <w:numPr>
          <w:ilvl w:val="1"/>
          <w:numId w:val="6"/>
        </w:numPr>
      </w:pPr>
      <w:r>
        <w:t>Successfully delivered several Microsoft product releases for Windows Mobile Platform Builder tools (CE 5.0, Mobile 5.0, CE 6.0, and Mobile 6.0 &amp; 6.1).</w:t>
      </w:r>
    </w:p>
    <w:p w:rsidR="002E5273" w:rsidRPr="001F3876" w:rsidRDefault="001D4B44" w:rsidP="001F3876">
      <w:pPr>
        <w:pStyle w:val="ListParagraph"/>
        <w:numPr>
          <w:ilvl w:val="0"/>
          <w:numId w:val="6"/>
        </w:numPr>
        <w:rPr>
          <w:sz w:val="22"/>
        </w:rPr>
      </w:pPr>
      <w:r>
        <w:t>3 years as technical manager for team of 6 engineers developing GPS turn-by-turn navigation system (InfoMove).</w:t>
      </w:r>
      <w:r w:rsidR="002E5273" w:rsidRPr="001F3876">
        <w:rPr>
          <w:sz w:val="22"/>
        </w:rPr>
        <w:br w:type="page"/>
      </w:r>
    </w:p>
    <w:p w:rsidR="001D4B44" w:rsidRPr="001D4B44" w:rsidRDefault="001D4B44" w:rsidP="001D4B44">
      <w:pPr>
        <w:rPr>
          <w:sz w:val="22"/>
        </w:rPr>
      </w:pPr>
    </w:p>
    <w:tbl>
      <w:tblPr>
        <w:tblW w:w="10010" w:type="dxa"/>
        <w:tblLook w:val="01E0"/>
      </w:tblPr>
      <w:tblGrid>
        <w:gridCol w:w="6948"/>
        <w:gridCol w:w="3062"/>
      </w:tblGrid>
      <w:tr w:rsidR="00F635F1">
        <w:tc>
          <w:tcPr>
            <w:tcW w:w="6948" w:type="dxa"/>
          </w:tcPr>
          <w:p w:rsidR="00F635F1" w:rsidRDefault="00F635F1" w:rsidP="00F635F1">
            <w:pPr>
              <w:pStyle w:val="ResumeSectionHeaders"/>
            </w:pPr>
            <w:r w:rsidRPr="00111C50">
              <w:rPr>
                <w:sz w:val="28"/>
              </w:rPr>
              <w:t>Employment History</w:t>
            </w:r>
          </w:p>
        </w:tc>
        <w:tc>
          <w:tcPr>
            <w:tcW w:w="3062" w:type="dxa"/>
          </w:tcPr>
          <w:p w:rsidR="00F635F1" w:rsidRDefault="00F635F1">
            <w:pPr>
              <w:pStyle w:val="DateRange"/>
            </w:pPr>
          </w:p>
        </w:tc>
      </w:tr>
      <w:tr w:rsidR="00980826">
        <w:tc>
          <w:tcPr>
            <w:tcW w:w="6948" w:type="dxa"/>
          </w:tcPr>
          <w:p w:rsidR="00980826" w:rsidRDefault="00F635F1" w:rsidP="00F635F1">
            <w:pPr>
              <w:pStyle w:val="BusinessNameAllCaps"/>
            </w:pPr>
            <w:r>
              <w:t xml:space="preserve">Microsoft (Volt Information Sciences) </w:t>
            </w:r>
            <w:r w:rsidR="00117C04">
              <w:rPr>
                <w:rStyle w:val="LocationChar"/>
              </w:rPr>
              <w:t xml:space="preserve">– </w:t>
            </w:r>
            <w:r>
              <w:rPr>
                <w:rStyle w:val="LocationChar"/>
              </w:rPr>
              <w:t>Redmond</w:t>
            </w:r>
            <w:r w:rsidR="00117C04">
              <w:rPr>
                <w:rStyle w:val="LocationChar"/>
              </w:rPr>
              <w:t xml:space="preserve">, </w:t>
            </w:r>
            <w:r>
              <w:rPr>
                <w:rStyle w:val="LocationChar"/>
              </w:rPr>
              <w:t>WA</w:t>
            </w:r>
          </w:p>
        </w:tc>
        <w:tc>
          <w:tcPr>
            <w:tcW w:w="3062" w:type="dxa"/>
          </w:tcPr>
          <w:p w:rsidR="00980826" w:rsidRDefault="00F635F1" w:rsidP="00D77AE9">
            <w:pPr>
              <w:pStyle w:val="DateRange"/>
              <w:rPr>
                <w:b/>
              </w:rPr>
            </w:pPr>
            <w:r w:rsidRPr="00030082">
              <w:rPr>
                <w:b/>
              </w:rPr>
              <w:t>March 2010</w:t>
            </w:r>
            <w:r w:rsidR="00117C04" w:rsidRPr="00030082">
              <w:rPr>
                <w:b/>
              </w:rPr>
              <w:t xml:space="preserve"> </w:t>
            </w:r>
            <w:r w:rsidR="00CA13EA" w:rsidRPr="00030082">
              <w:rPr>
                <w:b/>
              </w:rPr>
              <w:t>-</w:t>
            </w:r>
            <w:r w:rsidR="00117C04" w:rsidRPr="00030082">
              <w:rPr>
                <w:b/>
              </w:rPr>
              <w:t xml:space="preserve"> </w:t>
            </w:r>
            <w:r w:rsidR="00D77AE9">
              <w:rPr>
                <w:b/>
              </w:rPr>
              <w:t>June</w:t>
            </w:r>
            <w:r w:rsidR="005909A4">
              <w:rPr>
                <w:b/>
              </w:rPr>
              <w:t xml:space="preserve"> 201</w:t>
            </w:r>
            <w:r w:rsidR="00D77AE9">
              <w:rPr>
                <w:b/>
              </w:rPr>
              <w:t>2</w:t>
            </w:r>
          </w:p>
          <w:p w:rsidR="00D77AE9" w:rsidRPr="00D77AE9" w:rsidRDefault="00D77AE9" w:rsidP="00D77AE9">
            <w:pPr>
              <w:pStyle w:val="DateRange"/>
            </w:pPr>
            <w:r w:rsidRPr="00D77AE9">
              <w:t>(with 100 day break</w:t>
            </w:r>
            <w:r>
              <w:t>s</w:t>
            </w:r>
            <w:r w:rsidRPr="00D77AE9">
              <w:t>)</w:t>
            </w:r>
          </w:p>
        </w:tc>
      </w:tr>
    </w:tbl>
    <w:p w:rsidR="00F635F1" w:rsidRPr="00F635F1" w:rsidRDefault="00F635F1">
      <w:pPr>
        <w:pStyle w:val="JobTitle"/>
      </w:pPr>
      <w:r w:rsidRPr="00F635F1">
        <w:t>Software Design Engineer (Contract) – Microsoft Research</w:t>
      </w:r>
    </w:p>
    <w:p w:rsidR="00D77AE9" w:rsidRDefault="00D77AE9" w:rsidP="00844022">
      <w:pPr>
        <w:pStyle w:val="ListParagraph"/>
        <w:numPr>
          <w:ilvl w:val="0"/>
          <w:numId w:val="8"/>
        </w:numPr>
        <w:rPr>
          <w:rFonts w:ascii="Tahoma" w:eastAsia="MS Mincho" w:hAnsi="Tahoma" w:cs="Tahoma"/>
          <w:sz w:val="20"/>
        </w:rPr>
      </w:pPr>
      <w:r>
        <w:rPr>
          <w:rFonts w:ascii="Tahoma" w:eastAsia="MS Mincho" w:hAnsi="Tahoma" w:cs="Tahoma"/>
          <w:sz w:val="20"/>
        </w:rPr>
        <w:t>Desktop tools for visualizing data-center networks (WPF and MSAGL graphing library)</w:t>
      </w:r>
    </w:p>
    <w:p w:rsidR="00D77AE9" w:rsidRDefault="00D77AE9" w:rsidP="00844022">
      <w:pPr>
        <w:pStyle w:val="ListParagraph"/>
        <w:numPr>
          <w:ilvl w:val="0"/>
          <w:numId w:val="8"/>
        </w:numPr>
        <w:rPr>
          <w:rFonts w:ascii="Tahoma" w:eastAsia="MS Mincho" w:hAnsi="Tahoma" w:cs="Tahoma"/>
          <w:sz w:val="20"/>
        </w:rPr>
      </w:pPr>
      <w:r>
        <w:rPr>
          <w:rFonts w:ascii="Tahoma" w:eastAsia="MS Mincho" w:hAnsi="Tahoma" w:cs="Tahoma"/>
          <w:sz w:val="20"/>
        </w:rPr>
        <w:t>Defined interfaces for network management and visualization in a data-center environment</w:t>
      </w:r>
    </w:p>
    <w:p w:rsidR="00F635F1" w:rsidRPr="00F635F1" w:rsidRDefault="00F635F1" w:rsidP="00844022">
      <w:pPr>
        <w:pStyle w:val="ListParagraph"/>
        <w:numPr>
          <w:ilvl w:val="0"/>
          <w:numId w:val="8"/>
        </w:numPr>
        <w:rPr>
          <w:rFonts w:ascii="Tahoma" w:eastAsia="MS Mincho" w:hAnsi="Tahoma" w:cs="Tahoma"/>
          <w:sz w:val="20"/>
        </w:rPr>
      </w:pPr>
      <w:r w:rsidRPr="00F635F1">
        <w:rPr>
          <w:rFonts w:ascii="Tahoma" w:eastAsia="MS Mincho" w:hAnsi="Tahoma" w:cs="Tahoma"/>
          <w:sz w:val="20"/>
        </w:rPr>
        <w:t>Development of kernel, boot loader, test and application software on Microsoft’s research OS: Singularity</w:t>
      </w:r>
    </w:p>
    <w:p w:rsidR="00F635F1" w:rsidRDefault="00F635F1" w:rsidP="00844022">
      <w:pPr>
        <w:pStyle w:val="ListParagraph"/>
        <w:numPr>
          <w:ilvl w:val="0"/>
          <w:numId w:val="8"/>
        </w:numPr>
        <w:rPr>
          <w:rFonts w:ascii="Tahoma" w:eastAsia="MS Mincho" w:hAnsi="Tahoma" w:cs="Tahoma"/>
          <w:sz w:val="20"/>
        </w:rPr>
      </w:pPr>
      <w:r w:rsidRPr="00F635F1">
        <w:rPr>
          <w:rFonts w:ascii="Tahoma" w:eastAsia="MS Mincho" w:hAnsi="Tahoma" w:cs="Tahoma"/>
          <w:sz w:val="20"/>
        </w:rPr>
        <w:t>OS message passing algorithm research on 48-core prototype hardware from Intel</w:t>
      </w:r>
      <w:bookmarkStart w:id="0" w:name="_GoBack"/>
      <w:bookmarkEnd w:id="0"/>
    </w:p>
    <w:p w:rsidR="00E75CD6" w:rsidRDefault="00E75CD6" w:rsidP="00844022">
      <w:pPr>
        <w:pStyle w:val="ListParagraph"/>
        <w:numPr>
          <w:ilvl w:val="0"/>
          <w:numId w:val="8"/>
        </w:numPr>
        <w:rPr>
          <w:rFonts w:ascii="Tahoma" w:eastAsia="MS Mincho" w:hAnsi="Tahoma" w:cs="Tahoma"/>
          <w:sz w:val="20"/>
        </w:rPr>
      </w:pPr>
      <w:r>
        <w:rPr>
          <w:rFonts w:ascii="Tahoma" w:eastAsia="MS Mincho" w:hAnsi="Tahoma" w:cs="Tahoma"/>
          <w:sz w:val="20"/>
        </w:rPr>
        <w:t>Designed and implemented distributed operating system features to Singularity OS</w:t>
      </w:r>
    </w:p>
    <w:p w:rsidR="00693089" w:rsidRPr="006E7DF8" w:rsidRDefault="00693089" w:rsidP="006E7DF8">
      <w:pPr>
        <w:rPr>
          <w:rFonts w:eastAsia="MS Mincho" w:cs="Tahoma"/>
          <w:sz w:val="20"/>
        </w:rPr>
      </w:pPr>
    </w:p>
    <w:tbl>
      <w:tblPr>
        <w:tblW w:w="10008" w:type="dxa"/>
        <w:tblLook w:val="00A0"/>
      </w:tblPr>
      <w:tblGrid>
        <w:gridCol w:w="6498"/>
        <w:gridCol w:w="3510"/>
      </w:tblGrid>
      <w:tr w:rsidR="00980826" w:rsidTr="00030082">
        <w:tc>
          <w:tcPr>
            <w:tcW w:w="6498" w:type="dxa"/>
          </w:tcPr>
          <w:p w:rsidR="00980826" w:rsidRDefault="00CA13EA" w:rsidP="00CA13EA">
            <w:pPr>
              <w:pStyle w:val="BusinessNameAllCaps"/>
            </w:pPr>
            <w:r>
              <w:t>Microsoft</w:t>
            </w:r>
            <w:r w:rsidR="00117C04">
              <w:t xml:space="preserve"> – </w:t>
            </w:r>
            <w:r>
              <w:t>Redmond, WA</w:t>
            </w:r>
          </w:p>
        </w:tc>
        <w:tc>
          <w:tcPr>
            <w:tcW w:w="3510" w:type="dxa"/>
          </w:tcPr>
          <w:p w:rsidR="00980826" w:rsidRPr="00030082" w:rsidRDefault="00CA13EA" w:rsidP="00CA13EA">
            <w:pPr>
              <w:pStyle w:val="DateRange"/>
              <w:rPr>
                <w:b/>
              </w:rPr>
            </w:pPr>
            <w:r w:rsidRPr="00030082">
              <w:rPr>
                <w:b/>
              </w:rPr>
              <w:t>January 2006</w:t>
            </w:r>
            <w:r w:rsidR="00117C04" w:rsidRPr="00030082">
              <w:rPr>
                <w:b/>
              </w:rPr>
              <w:t xml:space="preserve"> </w:t>
            </w:r>
            <w:r w:rsidRPr="00030082">
              <w:rPr>
                <w:b/>
              </w:rPr>
              <w:t>-</w:t>
            </w:r>
            <w:r w:rsidR="00117C04" w:rsidRPr="00030082">
              <w:rPr>
                <w:b/>
              </w:rPr>
              <w:t xml:space="preserve"> </w:t>
            </w:r>
            <w:r w:rsidRPr="00030082">
              <w:rPr>
                <w:b/>
              </w:rPr>
              <w:t>September 2008</w:t>
            </w:r>
          </w:p>
        </w:tc>
      </w:tr>
    </w:tbl>
    <w:p w:rsidR="00980826" w:rsidRDefault="00CA13EA">
      <w:pPr>
        <w:pStyle w:val="JobTitle"/>
        <w:rPr>
          <w:bCs/>
        </w:rPr>
      </w:pPr>
      <w:r>
        <w:t>Technical Lead Program Manager – Windows Mobile &amp; IIS</w:t>
      </w:r>
    </w:p>
    <w:p w:rsidR="00CA13EA" w:rsidRPr="00CA13EA" w:rsidRDefault="00CA13EA" w:rsidP="00844022">
      <w:pPr>
        <w:pStyle w:val="ListParagraph"/>
        <w:numPr>
          <w:ilvl w:val="0"/>
          <w:numId w:val="9"/>
        </w:numPr>
        <w:rPr>
          <w:sz w:val="20"/>
        </w:rPr>
      </w:pPr>
      <w:r w:rsidRPr="00CA13EA">
        <w:rPr>
          <w:i/>
          <w:sz w:val="20"/>
        </w:rPr>
        <w:t>Mobile BSP &amp; Drivers Team</w:t>
      </w:r>
      <w:r w:rsidRPr="00CA13EA">
        <w:rPr>
          <w:sz w:val="20"/>
        </w:rPr>
        <w:t>: Managed mobile phone hardware partner relations and project management for Microsoft’s Mobile phone Board Support Package and Drivers team. C# Coding for desktop development tools and prototypes.</w:t>
      </w:r>
    </w:p>
    <w:p w:rsidR="00CA13EA" w:rsidRPr="00CA13EA" w:rsidRDefault="00CA13EA" w:rsidP="00844022">
      <w:pPr>
        <w:pStyle w:val="ListParagraph"/>
        <w:numPr>
          <w:ilvl w:val="0"/>
          <w:numId w:val="9"/>
        </w:numPr>
        <w:rPr>
          <w:sz w:val="20"/>
        </w:rPr>
      </w:pPr>
      <w:r w:rsidRPr="00CA13EA">
        <w:rPr>
          <w:i/>
          <w:sz w:val="20"/>
        </w:rPr>
        <w:t>Web Hosting (IIS):</w:t>
      </w:r>
      <w:r w:rsidRPr="00CA13EA">
        <w:rPr>
          <w:sz w:val="20"/>
        </w:rPr>
        <w:t xml:space="preserve"> Functional specifications and project management for features designed to support IIS shared web hosting scenarios.</w:t>
      </w:r>
    </w:p>
    <w:p w:rsidR="00CA13EA" w:rsidRPr="00CA13EA" w:rsidRDefault="00CA13EA" w:rsidP="00844022">
      <w:pPr>
        <w:pStyle w:val="ListParagraph"/>
        <w:numPr>
          <w:ilvl w:val="0"/>
          <w:numId w:val="9"/>
        </w:numPr>
        <w:rPr>
          <w:sz w:val="20"/>
        </w:rPr>
      </w:pPr>
      <w:r w:rsidRPr="00CA13EA">
        <w:rPr>
          <w:i/>
          <w:sz w:val="20"/>
        </w:rPr>
        <w:t>Platform Builder Developer Tools</w:t>
      </w:r>
      <w:r w:rsidR="00A32F1E">
        <w:rPr>
          <w:sz w:val="20"/>
        </w:rPr>
        <w:t>: Le</w:t>
      </w:r>
      <w:r w:rsidRPr="00CA13EA">
        <w:rPr>
          <w:sz w:val="20"/>
        </w:rPr>
        <w:t>d migration of the Platform Builder developer tools into the Visual Studio 2005 framework.</w:t>
      </w:r>
    </w:p>
    <w:p w:rsidR="00980826" w:rsidRDefault="00CA13EA" w:rsidP="00844022">
      <w:pPr>
        <w:pStyle w:val="ListParagraph"/>
        <w:numPr>
          <w:ilvl w:val="0"/>
          <w:numId w:val="9"/>
        </w:numPr>
        <w:rPr>
          <w:sz w:val="20"/>
        </w:rPr>
      </w:pPr>
      <w:r w:rsidRPr="00CA13EA">
        <w:rPr>
          <w:i/>
          <w:sz w:val="20"/>
        </w:rPr>
        <w:t>Platform Builder Developer Tools:</w:t>
      </w:r>
      <w:r w:rsidRPr="00CA13EA">
        <w:rPr>
          <w:sz w:val="20"/>
        </w:rPr>
        <w:t xml:space="preserve"> Managed feature improvements and product delivery of the development tools for Windows Mobile (CE 5.0, CE 6.0, Mobile 5.0, Mobile 6.0, Mobile 6.1)</w:t>
      </w:r>
    </w:p>
    <w:p w:rsidR="00030082" w:rsidRDefault="00030082" w:rsidP="00030082">
      <w:pPr>
        <w:pStyle w:val="ListParagraph"/>
        <w:rPr>
          <w:sz w:val="20"/>
        </w:rPr>
      </w:pPr>
    </w:p>
    <w:tbl>
      <w:tblPr>
        <w:tblW w:w="10008" w:type="dxa"/>
        <w:tblLook w:val="00A0"/>
      </w:tblPr>
      <w:tblGrid>
        <w:gridCol w:w="6138"/>
        <w:gridCol w:w="3870"/>
      </w:tblGrid>
      <w:tr w:rsidR="00030082" w:rsidTr="00030082">
        <w:tc>
          <w:tcPr>
            <w:tcW w:w="6138" w:type="dxa"/>
          </w:tcPr>
          <w:p w:rsidR="00030082" w:rsidRDefault="00030082" w:rsidP="00E05489">
            <w:pPr>
              <w:pStyle w:val="BusinessNameAllCaps"/>
            </w:pPr>
            <w:r>
              <w:t>Microsoft</w:t>
            </w:r>
            <w:r w:rsidR="00061EE6">
              <w:t xml:space="preserve"> </w:t>
            </w:r>
            <w:r>
              <w:t>– Redmond, WA</w:t>
            </w:r>
          </w:p>
        </w:tc>
        <w:tc>
          <w:tcPr>
            <w:tcW w:w="3870" w:type="dxa"/>
          </w:tcPr>
          <w:p w:rsidR="00030082" w:rsidRPr="00030082" w:rsidRDefault="00030082" w:rsidP="00030082">
            <w:pPr>
              <w:pStyle w:val="DateRange"/>
              <w:rPr>
                <w:b/>
              </w:rPr>
            </w:pPr>
            <w:r w:rsidRPr="00030082">
              <w:rPr>
                <w:b/>
              </w:rPr>
              <w:t>November 2002 - December 2005</w:t>
            </w:r>
          </w:p>
        </w:tc>
      </w:tr>
    </w:tbl>
    <w:p w:rsidR="00030082" w:rsidRDefault="00380A47" w:rsidP="00030082">
      <w:pPr>
        <w:pStyle w:val="JobTitle"/>
        <w:rPr>
          <w:bCs/>
        </w:rPr>
      </w:pPr>
      <w:r>
        <w:t>Senior Software Design Engineer</w:t>
      </w:r>
      <w:r w:rsidR="00030082">
        <w:t xml:space="preserve"> – Windows </w:t>
      </w:r>
      <w:r>
        <w:t>Mobile</w:t>
      </w:r>
    </w:p>
    <w:p w:rsidR="00030082" w:rsidRDefault="008E6354" w:rsidP="00844022">
      <w:pPr>
        <w:pStyle w:val="ListParagraph"/>
        <w:numPr>
          <w:ilvl w:val="0"/>
          <w:numId w:val="10"/>
        </w:numPr>
        <w:rPr>
          <w:sz w:val="20"/>
        </w:rPr>
      </w:pPr>
      <w:r w:rsidRPr="008E6354">
        <w:rPr>
          <w:sz w:val="20"/>
        </w:rPr>
        <w:t>Designed, implemented and maintained Platform Builder IDE features for Windows CE 4.1 and 4.2 developer tools releases.</w:t>
      </w:r>
    </w:p>
    <w:p w:rsidR="006326CA" w:rsidRDefault="006326CA" w:rsidP="006326CA">
      <w:pPr>
        <w:pStyle w:val="ListParagraph"/>
        <w:rPr>
          <w:sz w:val="20"/>
        </w:rPr>
      </w:pPr>
    </w:p>
    <w:tbl>
      <w:tblPr>
        <w:tblW w:w="10008" w:type="dxa"/>
        <w:tblLook w:val="00A0"/>
      </w:tblPr>
      <w:tblGrid>
        <w:gridCol w:w="6138"/>
        <w:gridCol w:w="3870"/>
      </w:tblGrid>
      <w:tr w:rsidR="006326CA" w:rsidTr="00E05489">
        <w:tc>
          <w:tcPr>
            <w:tcW w:w="6138" w:type="dxa"/>
          </w:tcPr>
          <w:p w:rsidR="006326CA" w:rsidRDefault="006326CA" w:rsidP="006326CA">
            <w:pPr>
              <w:pStyle w:val="BusinessNameAllCaps"/>
            </w:pPr>
            <w:r>
              <w:t>InfoMove – Kirkland, WA</w:t>
            </w:r>
          </w:p>
        </w:tc>
        <w:tc>
          <w:tcPr>
            <w:tcW w:w="3870" w:type="dxa"/>
          </w:tcPr>
          <w:p w:rsidR="006326CA" w:rsidRPr="00030082" w:rsidRDefault="006326CA" w:rsidP="006326CA">
            <w:pPr>
              <w:pStyle w:val="DateRange"/>
              <w:rPr>
                <w:b/>
              </w:rPr>
            </w:pPr>
            <w:r>
              <w:rPr>
                <w:b/>
              </w:rPr>
              <w:t>September</w:t>
            </w:r>
            <w:r w:rsidRPr="00030082">
              <w:rPr>
                <w:b/>
              </w:rPr>
              <w:t xml:space="preserve"> </w:t>
            </w:r>
            <w:r>
              <w:rPr>
                <w:b/>
              </w:rPr>
              <w:t>1999</w:t>
            </w:r>
            <w:r w:rsidRPr="00030082">
              <w:rPr>
                <w:b/>
              </w:rPr>
              <w:t xml:space="preserve"> - </w:t>
            </w:r>
            <w:r>
              <w:rPr>
                <w:b/>
              </w:rPr>
              <w:t>October</w:t>
            </w:r>
            <w:r w:rsidRPr="00030082">
              <w:rPr>
                <w:b/>
              </w:rPr>
              <w:t xml:space="preserve"> </w:t>
            </w:r>
            <w:r>
              <w:rPr>
                <w:b/>
              </w:rPr>
              <w:t>2002</w:t>
            </w:r>
          </w:p>
        </w:tc>
      </w:tr>
    </w:tbl>
    <w:p w:rsidR="006326CA" w:rsidRDefault="006326CA" w:rsidP="006326CA">
      <w:pPr>
        <w:pStyle w:val="JobTitle"/>
        <w:rPr>
          <w:bCs/>
        </w:rPr>
      </w:pPr>
      <w:r>
        <w:t xml:space="preserve">Group Manager – Mobile </w:t>
      </w:r>
      <w:r w:rsidR="00F83619">
        <w:t>Client</w:t>
      </w:r>
      <w:r>
        <w:t xml:space="preserve"> Applications</w:t>
      </w:r>
    </w:p>
    <w:p w:rsidR="006326CA" w:rsidRPr="006326CA" w:rsidRDefault="006326CA" w:rsidP="00844022">
      <w:pPr>
        <w:pStyle w:val="ListParagraph"/>
        <w:numPr>
          <w:ilvl w:val="0"/>
          <w:numId w:val="10"/>
        </w:numPr>
        <w:rPr>
          <w:sz w:val="20"/>
        </w:rPr>
      </w:pPr>
      <w:r w:rsidRPr="006326CA">
        <w:rPr>
          <w:sz w:val="20"/>
        </w:rPr>
        <w:t>Primary software architect and designer for InfoMove Mobile Client Application suite and navigation system (Navigation on a Pocket PC)</w:t>
      </w:r>
    </w:p>
    <w:p w:rsidR="006326CA" w:rsidRDefault="006326CA" w:rsidP="00844022">
      <w:pPr>
        <w:pStyle w:val="ListParagraph"/>
        <w:numPr>
          <w:ilvl w:val="0"/>
          <w:numId w:val="10"/>
        </w:numPr>
        <w:rPr>
          <w:sz w:val="20"/>
        </w:rPr>
      </w:pPr>
      <w:r w:rsidRPr="006326CA">
        <w:rPr>
          <w:sz w:val="20"/>
        </w:rPr>
        <w:t>Manager for</w:t>
      </w:r>
      <w:r w:rsidR="00877C07">
        <w:rPr>
          <w:sz w:val="20"/>
        </w:rPr>
        <w:t xml:space="preserve"> team of</w:t>
      </w:r>
      <w:r w:rsidRPr="006326CA">
        <w:rPr>
          <w:sz w:val="20"/>
        </w:rPr>
        <w:t xml:space="preserve"> 15 software engineers</w:t>
      </w:r>
    </w:p>
    <w:p w:rsidR="006326CA" w:rsidRDefault="006326CA" w:rsidP="006326CA">
      <w:pPr>
        <w:pStyle w:val="ListParagraph"/>
        <w:rPr>
          <w:sz w:val="20"/>
        </w:rPr>
      </w:pPr>
    </w:p>
    <w:tbl>
      <w:tblPr>
        <w:tblW w:w="10008" w:type="dxa"/>
        <w:tblLook w:val="00A0"/>
      </w:tblPr>
      <w:tblGrid>
        <w:gridCol w:w="6138"/>
        <w:gridCol w:w="3870"/>
      </w:tblGrid>
      <w:tr w:rsidR="00040646" w:rsidTr="00E05489">
        <w:tc>
          <w:tcPr>
            <w:tcW w:w="6138" w:type="dxa"/>
          </w:tcPr>
          <w:p w:rsidR="00040646" w:rsidRDefault="00040646" w:rsidP="00040646">
            <w:pPr>
              <w:pStyle w:val="BusinessNameAllCaps"/>
            </w:pPr>
            <w:r>
              <w:t>VDO Car COmmunication – Wetzlar, Germany</w:t>
            </w:r>
          </w:p>
        </w:tc>
        <w:tc>
          <w:tcPr>
            <w:tcW w:w="3870" w:type="dxa"/>
          </w:tcPr>
          <w:p w:rsidR="00040646" w:rsidRPr="00030082" w:rsidRDefault="00040646" w:rsidP="00040646">
            <w:pPr>
              <w:pStyle w:val="DateRange"/>
              <w:rPr>
                <w:b/>
              </w:rPr>
            </w:pPr>
            <w:r>
              <w:rPr>
                <w:b/>
              </w:rPr>
              <w:t>September</w:t>
            </w:r>
            <w:r w:rsidRPr="00030082">
              <w:rPr>
                <w:b/>
              </w:rPr>
              <w:t xml:space="preserve"> </w:t>
            </w:r>
            <w:r>
              <w:rPr>
                <w:b/>
              </w:rPr>
              <w:t>1998</w:t>
            </w:r>
            <w:r w:rsidRPr="00030082">
              <w:rPr>
                <w:b/>
              </w:rPr>
              <w:t xml:space="preserve"> - </w:t>
            </w:r>
            <w:r>
              <w:rPr>
                <w:b/>
              </w:rPr>
              <w:t>September</w:t>
            </w:r>
            <w:r w:rsidRPr="00030082">
              <w:rPr>
                <w:b/>
              </w:rPr>
              <w:t xml:space="preserve"> </w:t>
            </w:r>
            <w:r>
              <w:rPr>
                <w:b/>
              </w:rPr>
              <w:t>1999</w:t>
            </w:r>
          </w:p>
        </w:tc>
      </w:tr>
    </w:tbl>
    <w:p w:rsidR="00040646" w:rsidRDefault="00061EE6" w:rsidP="00040646">
      <w:pPr>
        <w:pStyle w:val="JobTitle"/>
        <w:rPr>
          <w:bCs/>
        </w:rPr>
      </w:pPr>
      <w:r>
        <w:t>Software Consultant</w:t>
      </w:r>
      <w:r w:rsidR="00040646">
        <w:t xml:space="preserve"> – </w:t>
      </w:r>
      <w:r>
        <w:t>BMW Navigation System</w:t>
      </w:r>
    </w:p>
    <w:p w:rsidR="00061EE6" w:rsidRPr="00061EE6" w:rsidRDefault="00061EE6" w:rsidP="00844022">
      <w:pPr>
        <w:pStyle w:val="ListParagraph"/>
        <w:numPr>
          <w:ilvl w:val="0"/>
          <w:numId w:val="11"/>
        </w:numPr>
        <w:rPr>
          <w:sz w:val="20"/>
        </w:rPr>
      </w:pPr>
      <w:r w:rsidRPr="00061EE6">
        <w:rPr>
          <w:sz w:val="20"/>
        </w:rPr>
        <w:t>Year-long contract to ramp up Windows CE development team and engineering process for the BMW 7 Series navigation system</w:t>
      </w:r>
    </w:p>
    <w:p w:rsidR="006326CA" w:rsidRDefault="00061EE6" w:rsidP="00844022">
      <w:pPr>
        <w:pStyle w:val="ListParagraph"/>
        <w:numPr>
          <w:ilvl w:val="0"/>
          <w:numId w:val="11"/>
        </w:numPr>
        <w:rPr>
          <w:sz w:val="20"/>
        </w:rPr>
      </w:pPr>
      <w:r w:rsidRPr="00061EE6">
        <w:rPr>
          <w:sz w:val="20"/>
        </w:rPr>
        <w:t>Technical advisor and liaison between VDO and Microsoft, Hitachi, and other vendors</w:t>
      </w:r>
    </w:p>
    <w:p w:rsidR="001D4A92" w:rsidRDefault="001D4A92" w:rsidP="001D4A92">
      <w:pPr>
        <w:pStyle w:val="ListParagraph"/>
        <w:rPr>
          <w:sz w:val="20"/>
        </w:rPr>
      </w:pPr>
    </w:p>
    <w:tbl>
      <w:tblPr>
        <w:tblW w:w="10008" w:type="dxa"/>
        <w:tblLook w:val="00A0"/>
      </w:tblPr>
      <w:tblGrid>
        <w:gridCol w:w="6138"/>
        <w:gridCol w:w="3870"/>
      </w:tblGrid>
      <w:tr w:rsidR="001D4A92" w:rsidTr="00E05489">
        <w:tc>
          <w:tcPr>
            <w:tcW w:w="6138" w:type="dxa"/>
          </w:tcPr>
          <w:p w:rsidR="001D4A92" w:rsidRDefault="00733E15" w:rsidP="00733E15">
            <w:pPr>
              <w:pStyle w:val="BusinessNameAllCaps"/>
            </w:pPr>
            <w:r>
              <w:t>Electroglas</w:t>
            </w:r>
            <w:r w:rsidR="001D4A92">
              <w:t xml:space="preserve"> – </w:t>
            </w:r>
            <w:r>
              <w:t>Santa Clara</w:t>
            </w:r>
            <w:r w:rsidR="001D4A92">
              <w:t xml:space="preserve">, </w:t>
            </w:r>
            <w:r>
              <w:t>CA</w:t>
            </w:r>
          </w:p>
        </w:tc>
        <w:tc>
          <w:tcPr>
            <w:tcW w:w="3870" w:type="dxa"/>
          </w:tcPr>
          <w:p w:rsidR="001D4A92" w:rsidRPr="00030082" w:rsidRDefault="00733E15" w:rsidP="00E05489">
            <w:pPr>
              <w:pStyle w:val="DateRange"/>
              <w:rPr>
                <w:b/>
              </w:rPr>
            </w:pPr>
            <w:r w:rsidRPr="00733E15">
              <w:rPr>
                <w:b/>
              </w:rPr>
              <w:t>January 1998 – September 1998</w:t>
            </w:r>
          </w:p>
        </w:tc>
      </w:tr>
    </w:tbl>
    <w:p w:rsidR="001D4A92" w:rsidRDefault="001D4A92" w:rsidP="001D4A92">
      <w:pPr>
        <w:pStyle w:val="JobTitle"/>
        <w:rPr>
          <w:bCs/>
        </w:rPr>
      </w:pPr>
      <w:r>
        <w:t>Software Consultant</w:t>
      </w:r>
    </w:p>
    <w:p w:rsidR="001D4A92" w:rsidRDefault="00553864" w:rsidP="00844022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Designed and developed m</w:t>
      </w:r>
      <w:r w:rsidR="00410996">
        <w:rPr>
          <w:sz w:val="20"/>
        </w:rPr>
        <w:t>otion controller</w:t>
      </w:r>
      <w:r w:rsidR="00410996" w:rsidRPr="00410996">
        <w:rPr>
          <w:sz w:val="20"/>
        </w:rPr>
        <w:t xml:space="preserve"> software </w:t>
      </w:r>
      <w:r>
        <w:rPr>
          <w:sz w:val="20"/>
        </w:rPr>
        <w:t xml:space="preserve">components </w:t>
      </w:r>
      <w:r w:rsidR="00410996" w:rsidRPr="00410996">
        <w:rPr>
          <w:sz w:val="20"/>
        </w:rPr>
        <w:t xml:space="preserve">for control of </w:t>
      </w:r>
      <w:r>
        <w:rPr>
          <w:sz w:val="20"/>
        </w:rPr>
        <w:t>s</w:t>
      </w:r>
      <w:r w:rsidR="00410996" w:rsidRPr="00410996">
        <w:rPr>
          <w:sz w:val="20"/>
        </w:rPr>
        <w:t>emiconductor manufacturing equipment</w:t>
      </w:r>
    </w:p>
    <w:p w:rsidR="000B153F" w:rsidRDefault="000B153F" w:rsidP="000B153F">
      <w:pPr>
        <w:pStyle w:val="ListParagraph"/>
        <w:rPr>
          <w:sz w:val="20"/>
        </w:rPr>
      </w:pPr>
    </w:p>
    <w:tbl>
      <w:tblPr>
        <w:tblW w:w="10008" w:type="dxa"/>
        <w:tblLook w:val="00A0"/>
      </w:tblPr>
      <w:tblGrid>
        <w:gridCol w:w="6138"/>
        <w:gridCol w:w="3870"/>
      </w:tblGrid>
      <w:tr w:rsidR="000B153F" w:rsidTr="00E05489">
        <w:tc>
          <w:tcPr>
            <w:tcW w:w="6138" w:type="dxa"/>
          </w:tcPr>
          <w:p w:rsidR="000B153F" w:rsidRDefault="000B153F" w:rsidP="00E05489">
            <w:pPr>
              <w:pStyle w:val="BusinessNameAllCaps"/>
            </w:pPr>
            <w:r>
              <w:t>Microsoft – Redmond, WA</w:t>
            </w:r>
          </w:p>
        </w:tc>
        <w:tc>
          <w:tcPr>
            <w:tcW w:w="3870" w:type="dxa"/>
          </w:tcPr>
          <w:p w:rsidR="000B153F" w:rsidRPr="00030082" w:rsidRDefault="000B153F" w:rsidP="00E05489">
            <w:pPr>
              <w:pStyle w:val="DateRange"/>
              <w:rPr>
                <w:b/>
              </w:rPr>
            </w:pPr>
            <w:r w:rsidRPr="000B153F">
              <w:rPr>
                <w:b/>
              </w:rPr>
              <w:t>October 1995 – January 1998</w:t>
            </w:r>
          </w:p>
        </w:tc>
      </w:tr>
    </w:tbl>
    <w:p w:rsidR="000B153F" w:rsidRDefault="000B153F" w:rsidP="000B153F">
      <w:pPr>
        <w:pStyle w:val="JobTitle"/>
        <w:rPr>
          <w:bCs/>
        </w:rPr>
      </w:pPr>
      <w:r>
        <w:t>Software Design Engineer – Windows CE</w:t>
      </w:r>
    </w:p>
    <w:p w:rsidR="00553864" w:rsidRDefault="000B153F" w:rsidP="00844022">
      <w:pPr>
        <w:pStyle w:val="ListParagraph"/>
        <w:numPr>
          <w:ilvl w:val="0"/>
          <w:numId w:val="12"/>
        </w:numPr>
        <w:rPr>
          <w:sz w:val="20"/>
        </w:rPr>
      </w:pPr>
      <w:r w:rsidRPr="000B153F">
        <w:rPr>
          <w:sz w:val="20"/>
        </w:rPr>
        <w:t>Multi-media device-driver development (DVD. MPEG-1, MPEG-2) players on Windows CE.</w:t>
      </w:r>
    </w:p>
    <w:p w:rsidR="00693089" w:rsidRDefault="00693089" w:rsidP="00693089">
      <w:pPr>
        <w:pStyle w:val="ListParagraph"/>
        <w:rPr>
          <w:sz w:val="20"/>
        </w:rPr>
      </w:pPr>
    </w:p>
    <w:tbl>
      <w:tblPr>
        <w:tblW w:w="10008" w:type="dxa"/>
        <w:tblLook w:val="00A0"/>
      </w:tblPr>
      <w:tblGrid>
        <w:gridCol w:w="6138"/>
        <w:gridCol w:w="3870"/>
      </w:tblGrid>
      <w:tr w:rsidR="00EF00ED" w:rsidTr="00E05489">
        <w:tc>
          <w:tcPr>
            <w:tcW w:w="6138" w:type="dxa"/>
          </w:tcPr>
          <w:p w:rsidR="00EF00ED" w:rsidRDefault="006C1287" w:rsidP="00EF00ED">
            <w:pPr>
              <w:pStyle w:val="BusinessNameAllCaps"/>
            </w:pPr>
            <w:r>
              <w:lastRenderedPageBreak/>
              <w:br w:type="page"/>
              <w:t>Independent Software Consultant</w:t>
            </w:r>
          </w:p>
        </w:tc>
        <w:tc>
          <w:tcPr>
            <w:tcW w:w="3870" w:type="dxa"/>
          </w:tcPr>
          <w:p w:rsidR="00EF00ED" w:rsidRPr="00030082" w:rsidRDefault="00EF00ED" w:rsidP="00E05489">
            <w:pPr>
              <w:pStyle w:val="DateRange"/>
              <w:rPr>
                <w:b/>
              </w:rPr>
            </w:pPr>
            <w:r w:rsidRPr="00EF00ED">
              <w:rPr>
                <w:b/>
              </w:rPr>
              <w:t>September 1992 –  October 1995</w:t>
            </w:r>
          </w:p>
        </w:tc>
      </w:tr>
    </w:tbl>
    <w:p w:rsidR="00EF00ED" w:rsidRDefault="006C1287" w:rsidP="00EF00ED">
      <w:pPr>
        <w:pStyle w:val="JobTitle"/>
        <w:rPr>
          <w:bCs/>
        </w:rPr>
      </w:pPr>
      <w:r>
        <w:t>Various Short-term Contracts</w:t>
      </w:r>
    </w:p>
    <w:p w:rsidR="006C1287" w:rsidRPr="006C1287" w:rsidRDefault="006C1287" w:rsidP="00844022">
      <w:pPr>
        <w:pStyle w:val="ListParagraph"/>
        <w:numPr>
          <w:ilvl w:val="0"/>
          <w:numId w:val="12"/>
        </w:numPr>
        <w:rPr>
          <w:sz w:val="20"/>
        </w:rPr>
      </w:pPr>
      <w:r w:rsidRPr="006C1287">
        <w:rPr>
          <w:i/>
          <w:sz w:val="20"/>
        </w:rPr>
        <w:t>The Northern Trust Bank – Chicago, IL</w:t>
      </w:r>
    </w:p>
    <w:p w:rsidR="006C1287" w:rsidRPr="006C1287" w:rsidRDefault="006C1287" w:rsidP="00844022">
      <w:pPr>
        <w:pStyle w:val="ListParagraph"/>
        <w:numPr>
          <w:ilvl w:val="1"/>
          <w:numId w:val="12"/>
        </w:numPr>
        <w:rPr>
          <w:sz w:val="20"/>
        </w:rPr>
      </w:pPr>
      <w:r w:rsidRPr="006C1287">
        <w:rPr>
          <w:sz w:val="20"/>
        </w:rPr>
        <w:t>FTP utilities for electronic document data transfers.</w:t>
      </w:r>
    </w:p>
    <w:p w:rsidR="006C1287" w:rsidRDefault="006C1287" w:rsidP="00844022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AT&amp;T Bell Labs –</w:t>
      </w:r>
      <w:r w:rsidRPr="006C1287">
        <w:rPr>
          <w:sz w:val="20"/>
        </w:rPr>
        <w:t xml:space="preserve"> Naperville</w:t>
      </w:r>
      <w:r>
        <w:rPr>
          <w:sz w:val="20"/>
        </w:rPr>
        <w:t>,</w:t>
      </w:r>
      <w:r w:rsidRPr="006C1287">
        <w:rPr>
          <w:sz w:val="20"/>
        </w:rPr>
        <w:t xml:space="preserve"> IL</w:t>
      </w:r>
    </w:p>
    <w:p w:rsidR="006C1287" w:rsidRPr="006C1287" w:rsidRDefault="006C1287" w:rsidP="00844022">
      <w:pPr>
        <w:pStyle w:val="ListParagraph"/>
        <w:numPr>
          <w:ilvl w:val="1"/>
          <w:numId w:val="12"/>
        </w:numPr>
        <w:rPr>
          <w:sz w:val="20"/>
        </w:rPr>
      </w:pPr>
      <w:r w:rsidRPr="006C1287">
        <w:rPr>
          <w:sz w:val="20"/>
        </w:rPr>
        <w:t>Data transfer module for video teleconferencing application.</w:t>
      </w:r>
    </w:p>
    <w:p w:rsidR="006C1287" w:rsidRDefault="006C1287" w:rsidP="00844022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Wang – </w:t>
      </w:r>
      <w:r w:rsidRPr="006C1287">
        <w:rPr>
          <w:sz w:val="20"/>
        </w:rPr>
        <w:t>Dayton</w:t>
      </w:r>
      <w:r>
        <w:rPr>
          <w:sz w:val="20"/>
        </w:rPr>
        <w:t>, OH</w:t>
      </w:r>
    </w:p>
    <w:p w:rsidR="006C1287" w:rsidRDefault="006C1287" w:rsidP="00844022">
      <w:pPr>
        <w:pStyle w:val="ListParagraph"/>
        <w:numPr>
          <w:ilvl w:val="1"/>
          <w:numId w:val="12"/>
        </w:numPr>
        <w:rPr>
          <w:sz w:val="20"/>
        </w:rPr>
      </w:pPr>
      <w:r w:rsidRPr="006C1287">
        <w:rPr>
          <w:sz w:val="20"/>
        </w:rPr>
        <w:t>Enabled TCP-IP terminals to connect to legacy Unix database supporting Wright P</w:t>
      </w:r>
      <w:r>
        <w:rPr>
          <w:sz w:val="20"/>
        </w:rPr>
        <w:t>atterson AFB medical logistics</w:t>
      </w:r>
    </w:p>
    <w:p w:rsidR="006C1287" w:rsidRPr="006C1287" w:rsidRDefault="006C1287" w:rsidP="00844022">
      <w:pPr>
        <w:pStyle w:val="ListParagraph"/>
        <w:numPr>
          <w:ilvl w:val="1"/>
          <w:numId w:val="12"/>
        </w:numPr>
        <w:rPr>
          <w:sz w:val="20"/>
        </w:rPr>
      </w:pPr>
      <w:r w:rsidRPr="006C1287">
        <w:rPr>
          <w:sz w:val="20"/>
        </w:rPr>
        <w:t>This enabled data entry anywhere on the base and saved $3 Million annually.</w:t>
      </w:r>
    </w:p>
    <w:p w:rsidR="006C1287" w:rsidRDefault="006C1287" w:rsidP="00844022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Bell+Howell UMI -</w:t>
      </w:r>
      <w:r w:rsidRPr="006C1287">
        <w:rPr>
          <w:sz w:val="20"/>
        </w:rPr>
        <w:t xml:space="preserve"> Ann Arbor</w:t>
      </w:r>
      <w:r>
        <w:rPr>
          <w:sz w:val="20"/>
        </w:rPr>
        <w:t>, MI</w:t>
      </w:r>
    </w:p>
    <w:p w:rsidR="00EF00ED" w:rsidRDefault="006C1287" w:rsidP="00844022">
      <w:pPr>
        <w:pStyle w:val="ListParagraph"/>
        <w:numPr>
          <w:ilvl w:val="1"/>
          <w:numId w:val="12"/>
        </w:numPr>
        <w:rPr>
          <w:sz w:val="20"/>
        </w:rPr>
      </w:pPr>
      <w:r w:rsidRPr="006C1287">
        <w:rPr>
          <w:sz w:val="20"/>
        </w:rPr>
        <w:t xml:space="preserve">Designed and implemented image processing workflow system for capturing and processing periodical </w:t>
      </w:r>
      <w:r>
        <w:rPr>
          <w:sz w:val="20"/>
        </w:rPr>
        <w:t>material and conversion to text</w:t>
      </w:r>
    </w:p>
    <w:p w:rsidR="005D66C3" w:rsidRDefault="005D66C3" w:rsidP="005D66C3">
      <w:pPr>
        <w:pStyle w:val="ListParagraph"/>
        <w:ind w:left="1440"/>
        <w:rPr>
          <w:sz w:val="20"/>
        </w:rPr>
      </w:pPr>
    </w:p>
    <w:tbl>
      <w:tblPr>
        <w:tblW w:w="10008" w:type="dxa"/>
        <w:tblLook w:val="00A0"/>
      </w:tblPr>
      <w:tblGrid>
        <w:gridCol w:w="6138"/>
        <w:gridCol w:w="3870"/>
      </w:tblGrid>
      <w:tr w:rsidR="005D66C3" w:rsidTr="00E05489">
        <w:tc>
          <w:tcPr>
            <w:tcW w:w="6138" w:type="dxa"/>
          </w:tcPr>
          <w:p w:rsidR="005D66C3" w:rsidRDefault="00B719B9" w:rsidP="00B719B9">
            <w:pPr>
              <w:pStyle w:val="BusinessNameAllCaps"/>
            </w:pPr>
            <w:r>
              <w:t>Unisys</w:t>
            </w:r>
            <w:r w:rsidR="005D66C3">
              <w:t xml:space="preserve"> – </w:t>
            </w:r>
            <w:r>
              <w:t>Plymouth</w:t>
            </w:r>
            <w:r w:rsidR="005D66C3">
              <w:t xml:space="preserve">, </w:t>
            </w:r>
            <w:r>
              <w:t>MI</w:t>
            </w:r>
          </w:p>
        </w:tc>
        <w:tc>
          <w:tcPr>
            <w:tcW w:w="3870" w:type="dxa"/>
          </w:tcPr>
          <w:p w:rsidR="005D66C3" w:rsidRPr="00030082" w:rsidRDefault="00B719B9" w:rsidP="00E05489">
            <w:pPr>
              <w:pStyle w:val="DateRange"/>
              <w:rPr>
                <w:b/>
              </w:rPr>
            </w:pPr>
            <w:r w:rsidRPr="00B719B9">
              <w:rPr>
                <w:b/>
              </w:rPr>
              <w:t>June 1989 – September 1992</w:t>
            </w:r>
          </w:p>
        </w:tc>
      </w:tr>
    </w:tbl>
    <w:p w:rsidR="005D66C3" w:rsidRDefault="00B719B9" w:rsidP="005D66C3">
      <w:pPr>
        <w:pStyle w:val="JobTitle"/>
        <w:rPr>
          <w:bCs/>
        </w:rPr>
      </w:pPr>
      <w:r>
        <w:t>Senior System</w:t>
      </w:r>
      <w:r w:rsidR="008F57AA">
        <w:t xml:space="preserve"> Engineer</w:t>
      </w:r>
    </w:p>
    <w:p w:rsidR="00B719B9" w:rsidRDefault="00B719B9" w:rsidP="00844022">
      <w:pPr>
        <w:pStyle w:val="ListParagraph"/>
        <w:numPr>
          <w:ilvl w:val="0"/>
          <w:numId w:val="13"/>
        </w:numPr>
        <w:rPr>
          <w:sz w:val="20"/>
        </w:rPr>
      </w:pPr>
      <w:r w:rsidRPr="00B719B9">
        <w:rPr>
          <w:sz w:val="20"/>
        </w:rPr>
        <w:t>Applied Research &amp; Development for high-speed image processing and compression of bank documents (checks, deposit slips, etc.)</w:t>
      </w:r>
    </w:p>
    <w:p w:rsidR="00E05489" w:rsidRDefault="00E05489" w:rsidP="00E05489">
      <w:pPr>
        <w:pStyle w:val="ListParagraph"/>
        <w:numPr>
          <w:ilvl w:val="1"/>
          <w:numId w:val="13"/>
        </w:numPr>
        <w:rPr>
          <w:sz w:val="20"/>
        </w:rPr>
      </w:pPr>
      <w:r>
        <w:rPr>
          <w:sz w:val="20"/>
        </w:rPr>
        <w:t>Unisys’ representative on JPEG &amp; JBIG standards body</w:t>
      </w:r>
    </w:p>
    <w:p w:rsidR="00E05489" w:rsidRPr="00B719B9" w:rsidRDefault="00E05489" w:rsidP="00E05489">
      <w:pPr>
        <w:pStyle w:val="ListParagraph"/>
        <w:numPr>
          <w:ilvl w:val="1"/>
          <w:numId w:val="13"/>
        </w:numPr>
        <w:rPr>
          <w:sz w:val="20"/>
        </w:rPr>
      </w:pPr>
      <w:r>
        <w:rPr>
          <w:sz w:val="20"/>
        </w:rPr>
        <w:t xml:space="preserve">Patent development </w:t>
      </w:r>
      <w:r w:rsidR="00B67B97">
        <w:rPr>
          <w:sz w:val="20"/>
        </w:rPr>
        <w:t>relative to JPEG compression for documents</w:t>
      </w:r>
    </w:p>
    <w:p w:rsidR="00B719B9" w:rsidRPr="00B719B9" w:rsidRDefault="00B719B9" w:rsidP="00844022">
      <w:pPr>
        <w:pStyle w:val="ListParagraph"/>
        <w:numPr>
          <w:ilvl w:val="0"/>
          <w:numId w:val="13"/>
        </w:numPr>
        <w:rPr>
          <w:sz w:val="20"/>
        </w:rPr>
      </w:pPr>
      <w:r w:rsidRPr="00B719B9">
        <w:rPr>
          <w:sz w:val="20"/>
        </w:rPr>
        <w:t>Unix device-driver development for image capture boards</w:t>
      </w:r>
    </w:p>
    <w:p w:rsidR="006C1287" w:rsidRDefault="00B719B9" w:rsidP="00844022">
      <w:pPr>
        <w:pStyle w:val="ListParagraph"/>
        <w:numPr>
          <w:ilvl w:val="0"/>
          <w:numId w:val="13"/>
        </w:numPr>
        <w:rPr>
          <w:sz w:val="20"/>
        </w:rPr>
      </w:pPr>
      <w:r w:rsidRPr="00B719B9">
        <w:rPr>
          <w:sz w:val="20"/>
        </w:rPr>
        <w:t>Windows 3.1 application for bank-teller check scanning workstation</w:t>
      </w:r>
    </w:p>
    <w:p w:rsidR="001F2564" w:rsidRDefault="001F2564" w:rsidP="001F2564">
      <w:pPr>
        <w:pStyle w:val="ListParagraph"/>
        <w:rPr>
          <w:sz w:val="20"/>
        </w:rPr>
      </w:pPr>
    </w:p>
    <w:tbl>
      <w:tblPr>
        <w:tblW w:w="10008" w:type="dxa"/>
        <w:tblLook w:val="00A0"/>
      </w:tblPr>
      <w:tblGrid>
        <w:gridCol w:w="6138"/>
        <w:gridCol w:w="3870"/>
      </w:tblGrid>
      <w:tr w:rsidR="001F2564" w:rsidTr="00E05489">
        <w:tc>
          <w:tcPr>
            <w:tcW w:w="6138" w:type="dxa"/>
          </w:tcPr>
          <w:p w:rsidR="001F2564" w:rsidRDefault="001F2564" w:rsidP="00E05489">
            <w:pPr>
              <w:pStyle w:val="BusinessNameAllCaps"/>
            </w:pPr>
            <w:r>
              <w:t>KMS Fusion – Ann Arbor, MI</w:t>
            </w:r>
          </w:p>
        </w:tc>
        <w:tc>
          <w:tcPr>
            <w:tcW w:w="3870" w:type="dxa"/>
          </w:tcPr>
          <w:p w:rsidR="001F2564" w:rsidRPr="00030082" w:rsidRDefault="001F2564" w:rsidP="00E05489">
            <w:pPr>
              <w:pStyle w:val="DateRange"/>
              <w:rPr>
                <w:b/>
              </w:rPr>
            </w:pPr>
            <w:r>
              <w:rPr>
                <w:b/>
              </w:rPr>
              <w:t>Summer 1988</w:t>
            </w:r>
          </w:p>
        </w:tc>
      </w:tr>
    </w:tbl>
    <w:p w:rsidR="001F2564" w:rsidRDefault="001F2564" w:rsidP="001F2564">
      <w:pPr>
        <w:pStyle w:val="JobTitle"/>
        <w:rPr>
          <w:bCs/>
        </w:rPr>
      </w:pPr>
      <w:r>
        <w:t>Summer Intern</w:t>
      </w:r>
    </w:p>
    <w:p w:rsidR="001F2564" w:rsidRPr="001F2564" w:rsidRDefault="001F2564" w:rsidP="00844022">
      <w:pPr>
        <w:pStyle w:val="ListParagraph"/>
        <w:numPr>
          <w:ilvl w:val="0"/>
          <w:numId w:val="14"/>
        </w:numPr>
        <w:spacing w:before="20"/>
        <w:rPr>
          <w:sz w:val="20"/>
        </w:rPr>
      </w:pPr>
      <w:r w:rsidRPr="001F2564">
        <w:rPr>
          <w:sz w:val="20"/>
        </w:rPr>
        <w:t>Designed bench-top hardware for measuring lens coating reflectivity</w:t>
      </w:r>
    </w:p>
    <w:p w:rsidR="00B719B9" w:rsidRDefault="00B719B9" w:rsidP="001F2564">
      <w:pPr>
        <w:rPr>
          <w:sz w:val="20"/>
        </w:rPr>
      </w:pPr>
    </w:p>
    <w:tbl>
      <w:tblPr>
        <w:tblW w:w="10008" w:type="dxa"/>
        <w:tblLook w:val="00A0"/>
      </w:tblPr>
      <w:tblGrid>
        <w:gridCol w:w="6138"/>
        <w:gridCol w:w="3870"/>
      </w:tblGrid>
      <w:tr w:rsidR="001F2564" w:rsidTr="00E05489">
        <w:tc>
          <w:tcPr>
            <w:tcW w:w="6138" w:type="dxa"/>
          </w:tcPr>
          <w:p w:rsidR="001F2564" w:rsidRDefault="001F2564" w:rsidP="00E05489">
            <w:pPr>
              <w:pStyle w:val="BusinessNameAllCaps"/>
            </w:pPr>
            <w:r>
              <w:t>ERIM – Ann Arbor, MI</w:t>
            </w:r>
          </w:p>
        </w:tc>
        <w:tc>
          <w:tcPr>
            <w:tcW w:w="3870" w:type="dxa"/>
          </w:tcPr>
          <w:p w:rsidR="001F2564" w:rsidRPr="00030082" w:rsidRDefault="001F2564" w:rsidP="00E05489">
            <w:pPr>
              <w:pStyle w:val="DateRange"/>
              <w:rPr>
                <w:b/>
              </w:rPr>
            </w:pPr>
            <w:r>
              <w:rPr>
                <w:b/>
              </w:rPr>
              <w:t>June 1985 – December 1987</w:t>
            </w:r>
          </w:p>
        </w:tc>
      </w:tr>
    </w:tbl>
    <w:p w:rsidR="001F2564" w:rsidRDefault="001F2564" w:rsidP="001F2564">
      <w:pPr>
        <w:pStyle w:val="JobTitle"/>
        <w:rPr>
          <w:bCs/>
        </w:rPr>
      </w:pPr>
      <w:r>
        <w:t>Electrical Engineering Co-Op</w:t>
      </w:r>
    </w:p>
    <w:p w:rsidR="001F2564" w:rsidRPr="001F2564" w:rsidRDefault="001F2564" w:rsidP="00844022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Testing and development of imaging r</w:t>
      </w:r>
      <w:r w:rsidRPr="001F2564">
        <w:rPr>
          <w:sz w:val="20"/>
        </w:rPr>
        <w:t>adar hardware (digital, analog, and microwav</w:t>
      </w:r>
      <w:r>
        <w:rPr>
          <w:sz w:val="20"/>
        </w:rPr>
        <w:t>e)</w:t>
      </w:r>
    </w:p>
    <w:p w:rsidR="001F2564" w:rsidRDefault="001F2564" w:rsidP="001F2564">
      <w:pPr>
        <w:rPr>
          <w:sz w:val="20"/>
        </w:rPr>
      </w:pPr>
    </w:p>
    <w:p w:rsidR="00B27304" w:rsidRPr="00111C50" w:rsidRDefault="00B27304" w:rsidP="00B27304">
      <w:pPr>
        <w:rPr>
          <w:b/>
          <w:sz w:val="28"/>
        </w:rPr>
      </w:pPr>
    </w:p>
    <w:p w:rsidR="001F2564" w:rsidRPr="00111C50" w:rsidRDefault="00B27304" w:rsidP="00B27304">
      <w:pPr>
        <w:rPr>
          <w:b/>
          <w:sz w:val="28"/>
        </w:rPr>
      </w:pPr>
      <w:r w:rsidRPr="00111C50">
        <w:rPr>
          <w:b/>
          <w:sz w:val="28"/>
        </w:rPr>
        <w:t>Patents</w:t>
      </w:r>
    </w:p>
    <w:p w:rsidR="00B27304" w:rsidRDefault="00B27304" w:rsidP="00844022">
      <w:pPr>
        <w:pStyle w:val="ListParagraph"/>
        <w:numPr>
          <w:ilvl w:val="0"/>
          <w:numId w:val="14"/>
        </w:numPr>
      </w:pPr>
      <w:r w:rsidRPr="00B27304">
        <w:rPr>
          <w:bCs/>
          <w:i/>
        </w:rPr>
        <w:t>5,339,368</w:t>
      </w:r>
      <w:r w:rsidRPr="007B0BAD">
        <w:t xml:space="preserve"> &amp; </w:t>
      </w:r>
      <w:r w:rsidRPr="00B27304">
        <w:rPr>
          <w:i/>
        </w:rPr>
        <w:t>5,751,846</w:t>
      </w:r>
      <w:r w:rsidRPr="007B0BAD">
        <w:t xml:space="preserve"> – Document Image Compression System and Method</w:t>
      </w:r>
    </w:p>
    <w:p w:rsidR="00B27304" w:rsidRPr="007B0BAD" w:rsidRDefault="00B27304" w:rsidP="00844022">
      <w:pPr>
        <w:pStyle w:val="ListParagraph"/>
        <w:numPr>
          <w:ilvl w:val="1"/>
          <w:numId w:val="14"/>
        </w:numPr>
      </w:pPr>
      <w:r>
        <w:rPr>
          <w:bCs/>
        </w:rPr>
        <w:t>System and algorithms for tuning JPEG compression to achieve maximum document legibility within bandwidth constraints</w:t>
      </w:r>
    </w:p>
    <w:p w:rsidR="00B27304" w:rsidRDefault="00B27304" w:rsidP="00844022">
      <w:pPr>
        <w:pStyle w:val="ListParagraph"/>
        <w:numPr>
          <w:ilvl w:val="0"/>
          <w:numId w:val="14"/>
        </w:numPr>
      </w:pPr>
      <w:r w:rsidRPr="00B27304">
        <w:rPr>
          <w:bCs/>
          <w:i/>
        </w:rPr>
        <w:t>7,426,730</w:t>
      </w:r>
      <w:r w:rsidRPr="00B27304">
        <w:rPr>
          <w:bCs/>
        </w:rPr>
        <w:t xml:space="preserve"> </w:t>
      </w:r>
      <w:r w:rsidRPr="00B27304">
        <w:t>– Method and system for generalized and adaptive transaction processing between</w:t>
      </w:r>
      <w:r>
        <w:t xml:space="preserve"> </w:t>
      </w:r>
      <w:r w:rsidRPr="00B27304">
        <w:t>uniform information services and applications</w:t>
      </w:r>
    </w:p>
    <w:p w:rsidR="00B27304" w:rsidRPr="00B27304" w:rsidRDefault="00B27304" w:rsidP="00844022">
      <w:pPr>
        <w:pStyle w:val="ListParagraph"/>
        <w:numPr>
          <w:ilvl w:val="1"/>
          <w:numId w:val="14"/>
        </w:numPr>
      </w:pPr>
      <w:r>
        <w:t>Protocol similar to SOAP for communication to web services</w:t>
      </w:r>
    </w:p>
    <w:sectPr w:rsidR="00B27304" w:rsidRPr="00B27304" w:rsidSect="00980826">
      <w:headerReference w:type="default" r:id="rId10"/>
      <w:footerReference w:type="default" r:id="rId11"/>
      <w:pgSz w:w="12240" w:h="15840"/>
      <w:pgMar w:top="864" w:right="1152" w:bottom="864" w:left="144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401" w:rsidRDefault="00E26401">
      <w:r>
        <w:separator/>
      </w:r>
    </w:p>
  </w:endnote>
  <w:endnote w:type="continuationSeparator" w:id="0">
    <w:p w:rsidR="00E26401" w:rsidRDefault="00E26401">
      <w:r>
        <w:continuationSeparator/>
      </w:r>
    </w:p>
  </w:endnote>
  <w:endnote w:type="continuationNotice" w:id="1">
    <w:p w:rsidR="00E26401" w:rsidRDefault="00E264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CD6" w:rsidRDefault="00E75CD6">
    <w:pPr>
      <w:pStyle w:val="Address"/>
    </w:pPr>
    <w:r>
      <w:rPr>
        <w:rStyle w:val="PageNumber"/>
        <w:szCs w:val="16"/>
      </w:rPr>
      <w:t>Chuck Zalinski Resume</w:t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  <w:t xml:space="preserve">Page </w:t>
    </w:r>
    <w:r w:rsidR="00390DF2">
      <w:rPr>
        <w:rStyle w:val="PageNumber"/>
        <w:szCs w:val="16"/>
      </w:rPr>
      <w:fldChar w:fldCharType="begin"/>
    </w:r>
    <w:r>
      <w:rPr>
        <w:rStyle w:val="PageNumber"/>
        <w:szCs w:val="16"/>
      </w:rPr>
      <w:instrText xml:space="preserve"> PAGE </w:instrText>
    </w:r>
    <w:r w:rsidR="00390DF2">
      <w:rPr>
        <w:rStyle w:val="PageNumber"/>
        <w:szCs w:val="16"/>
      </w:rPr>
      <w:fldChar w:fldCharType="separate"/>
    </w:r>
    <w:r w:rsidR="009445BE">
      <w:rPr>
        <w:rStyle w:val="PageNumber"/>
        <w:noProof/>
        <w:szCs w:val="16"/>
      </w:rPr>
      <w:t>2</w:t>
    </w:r>
    <w:r w:rsidR="00390DF2">
      <w:rPr>
        <w:rStyle w:val="PageNumber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401" w:rsidRDefault="00E26401">
      <w:r>
        <w:separator/>
      </w:r>
    </w:p>
  </w:footnote>
  <w:footnote w:type="continuationSeparator" w:id="0">
    <w:p w:rsidR="00E26401" w:rsidRDefault="00E26401">
      <w:r>
        <w:continuationSeparator/>
      </w:r>
    </w:p>
  </w:footnote>
  <w:footnote w:type="continuationNotice" w:id="1">
    <w:p w:rsidR="00E26401" w:rsidRDefault="00E264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CD6" w:rsidRDefault="00E75CD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725B"/>
    <w:multiLevelType w:val="hybridMultilevel"/>
    <w:tmpl w:val="A6B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8253B"/>
    <w:multiLevelType w:val="hybridMultilevel"/>
    <w:tmpl w:val="1E68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3D"/>
    <w:multiLevelType w:val="multilevel"/>
    <w:tmpl w:val="A76C6892"/>
    <w:numStyleLink w:val="Bulletedlist"/>
  </w:abstractNum>
  <w:abstractNum w:abstractNumId="3">
    <w:nsid w:val="1B4C5E64"/>
    <w:multiLevelType w:val="hybridMultilevel"/>
    <w:tmpl w:val="B75E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26FC7"/>
    <w:multiLevelType w:val="hybridMultilevel"/>
    <w:tmpl w:val="6EFE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C280C"/>
    <w:multiLevelType w:val="hybridMultilevel"/>
    <w:tmpl w:val="296A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62CC4"/>
    <w:multiLevelType w:val="hybridMultilevel"/>
    <w:tmpl w:val="49D2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B34437"/>
    <w:multiLevelType w:val="hybridMultilevel"/>
    <w:tmpl w:val="9598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C07CF2"/>
    <w:multiLevelType w:val="hybridMultilevel"/>
    <w:tmpl w:val="301E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532E0"/>
    <w:multiLevelType w:val="hybridMultilevel"/>
    <w:tmpl w:val="3F66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3">
    <w:nsid w:val="623C67FC"/>
    <w:multiLevelType w:val="hybridMultilevel"/>
    <w:tmpl w:val="090C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D0540"/>
    <w:multiLevelType w:val="hybridMultilevel"/>
    <w:tmpl w:val="2A0E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0"/>
  </w:num>
  <w:num w:numId="6">
    <w:abstractNumId w:val="14"/>
  </w:num>
  <w:num w:numId="7">
    <w:abstractNumId w:val="3"/>
  </w:num>
  <w:num w:numId="8">
    <w:abstractNumId w:val="5"/>
  </w:num>
  <w:num w:numId="9">
    <w:abstractNumId w:val="13"/>
  </w:num>
  <w:num w:numId="10">
    <w:abstractNumId w:val="11"/>
  </w:num>
  <w:num w:numId="11">
    <w:abstractNumId w:val="10"/>
  </w:num>
  <w:num w:numId="12">
    <w:abstractNumId w:val="8"/>
  </w:num>
  <w:num w:numId="13">
    <w:abstractNumId w:val="1"/>
  </w:num>
  <w:num w:numId="14">
    <w:abstractNumId w:val="4"/>
  </w:num>
  <w:num w:numId="15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1F08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6B2FE1"/>
    <w:rsid w:val="00015B72"/>
    <w:rsid w:val="00030082"/>
    <w:rsid w:val="00040646"/>
    <w:rsid w:val="00042512"/>
    <w:rsid w:val="00061EE6"/>
    <w:rsid w:val="00071948"/>
    <w:rsid w:val="000B153F"/>
    <w:rsid w:val="000B61C4"/>
    <w:rsid w:val="00111C50"/>
    <w:rsid w:val="00117C04"/>
    <w:rsid w:val="00124266"/>
    <w:rsid w:val="001D4A92"/>
    <w:rsid w:val="001D4B44"/>
    <w:rsid w:val="001F2564"/>
    <w:rsid w:val="001F3876"/>
    <w:rsid w:val="00251FFE"/>
    <w:rsid w:val="002528CC"/>
    <w:rsid w:val="002C1F46"/>
    <w:rsid w:val="002D73A0"/>
    <w:rsid w:val="002E5273"/>
    <w:rsid w:val="00380A47"/>
    <w:rsid w:val="00390D21"/>
    <w:rsid w:val="00390DF2"/>
    <w:rsid w:val="003B6A9C"/>
    <w:rsid w:val="003E6A2E"/>
    <w:rsid w:val="003F2309"/>
    <w:rsid w:val="00410996"/>
    <w:rsid w:val="00421F8B"/>
    <w:rsid w:val="004A0C7C"/>
    <w:rsid w:val="00553864"/>
    <w:rsid w:val="005909A4"/>
    <w:rsid w:val="005D0648"/>
    <w:rsid w:val="005D66C3"/>
    <w:rsid w:val="006326CA"/>
    <w:rsid w:val="00660927"/>
    <w:rsid w:val="00661923"/>
    <w:rsid w:val="00693089"/>
    <w:rsid w:val="006B2FE1"/>
    <w:rsid w:val="006C1287"/>
    <w:rsid w:val="006E7DF8"/>
    <w:rsid w:val="0070209A"/>
    <w:rsid w:val="00733E15"/>
    <w:rsid w:val="0074247A"/>
    <w:rsid w:val="007A0F20"/>
    <w:rsid w:val="00844022"/>
    <w:rsid w:val="00877C07"/>
    <w:rsid w:val="008E6354"/>
    <w:rsid w:val="008E7D29"/>
    <w:rsid w:val="008F57AA"/>
    <w:rsid w:val="0091221D"/>
    <w:rsid w:val="009153E7"/>
    <w:rsid w:val="009445BE"/>
    <w:rsid w:val="00980826"/>
    <w:rsid w:val="00A32F1E"/>
    <w:rsid w:val="00A6569F"/>
    <w:rsid w:val="00A95C2A"/>
    <w:rsid w:val="00AC67A8"/>
    <w:rsid w:val="00B27304"/>
    <w:rsid w:val="00B67B97"/>
    <w:rsid w:val="00B719B9"/>
    <w:rsid w:val="00B777B7"/>
    <w:rsid w:val="00BA6974"/>
    <w:rsid w:val="00CA13EA"/>
    <w:rsid w:val="00CD3912"/>
    <w:rsid w:val="00D77AE9"/>
    <w:rsid w:val="00DF74EA"/>
    <w:rsid w:val="00E05489"/>
    <w:rsid w:val="00E20B26"/>
    <w:rsid w:val="00E26401"/>
    <w:rsid w:val="00E5780D"/>
    <w:rsid w:val="00E75CD6"/>
    <w:rsid w:val="00EF00ED"/>
    <w:rsid w:val="00F21C28"/>
    <w:rsid w:val="00F635F1"/>
    <w:rsid w:val="00F83619"/>
    <w:rsid w:val="00F92B9B"/>
    <w:rsid w:val="00FB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lleted1stline">
    <w:name w:val="Bulleted 1st line"/>
    <w:basedOn w:val="Normal"/>
    <w:link w:val="Bulleted1stlineCharChar"/>
    <w:rsid w:val="001D4B44"/>
    <w:pPr>
      <w:numPr>
        <w:numId w:val="2"/>
      </w:numPr>
      <w:tabs>
        <w:tab w:val="right" w:pos="6480"/>
      </w:tabs>
      <w:spacing w:before="120"/>
    </w:pPr>
    <w:rPr>
      <w:rFonts w:ascii="Garamond" w:hAnsi="Garamond"/>
      <w:sz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1D4B44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1D4B44"/>
    <w:pPr>
      <w:numPr>
        <w:numId w:val="3"/>
      </w:numPr>
    </w:pPr>
  </w:style>
  <w:style w:type="paragraph" w:customStyle="1" w:styleId="Bulletedlistlastitem">
    <w:name w:val="Bulleted list last item"/>
    <w:basedOn w:val="Normal"/>
    <w:rsid w:val="00CA13EA"/>
    <w:pPr>
      <w:spacing w:before="20" w:after="120"/>
    </w:pPr>
    <w:rPr>
      <w:rFonts w:ascii="Garamond" w:hAnsi="Garamond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lleted1stline">
    <w:name w:val="Bulleted 1st line"/>
    <w:basedOn w:val="Normal"/>
    <w:link w:val="Bulleted1stlineCharChar"/>
    <w:rsid w:val="001D4B44"/>
    <w:pPr>
      <w:numPr>
        <w:numId w:val="2"/>
      </w:numPr>
      <w:tabs>
        <w:tab w:val="right" w:pos="6480"/>
      </w:tabs>
      <w:spacing w:before="120"/>
    </w:pPr>
    <w:rPr>
      <w:rFonts w:ascii="Garamond" w:hAnsi="Garamond"/>
      <w:sz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1D4B44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1D4B44"/>
    <w:pPr>
      <w:numPr>
        <w:numId w:val="3"/>
      </w:numPr>
    </w:pPr>
  </w:style>
  <w:style w:type="paragraph" w:customStyle="1" w:styleId="Bulletedlistlastitem">
    <w:name w:val="Bulleted list last item"/>
    <w:basedOn w:val="Normal"/>
    <w:rsid w:val="00CA13EA"/>
    <w:pPr>
      <w:spacing w:before="20" w:after="120"/>
    </w:pPr>
    <w:rPr>
      <w:rFonts w:ascii="Garamond" w:hAnsi="Garamond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ck\AppData\Roaming\Microsoft\Templates\MN_Chron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E9E8FAE4-E858-41E7-B565-47D6CC23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MN_ChronResume</Template>
  <TotalTime>0</TotalTime>
  <Pages>3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6820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2012-08-17T17:31:00Z</dcterms:created>
  <dcterms:modified xsi:type="dcterms:W3CDTF">2012-08-17T17:31:00Z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